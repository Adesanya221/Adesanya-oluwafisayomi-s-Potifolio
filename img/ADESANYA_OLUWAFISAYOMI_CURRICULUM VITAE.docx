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265A5" w14:textId="78A3F7E7" w:rsidR="005A635B" w:rsidRDefault="00B65E3F">
      <w:pPr>
        <w:pStyle w:val="SectionHeading"/>
      </w:pPr>
      <w:r w:rsidRPr="00474BA6">
        <w:rPr>
          <w:b/>
          <w:bCs/>
          <w:noProof/>
          <w:color w:val="000000" w:themeColor="text2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4CAE7492" wp14:editId="551D514E">
                <wp:simplePos x="0" y="0"/>
                <wp:positionH relativeFrom="page">
                  <wp:posOffset>190500</wp:posOffset>
                </wp:positionH>
                <wp:positionV relativeFrom="page">
                  <wp:posOffset>158750</wp:posOffset>
                </wp:positionV>
                <wp:extent cx="2362200" cy="10598150"/>
                <wp:effectExtent l="0" t="0" r="0" b="1270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10598150"/>
                          <a:chOff x="0" y="212438"/>
                          <a:chExt cx="2058353" cy="12444806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212438"/>
                            <a:ext cx="2051713" cy="3519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sz w:val="44"/>
                                  <w:szCs w:val="44"/>
                                </w:rPr>
                                <w:alias w:val="Your Name"/>
                                <w:tag w:val=""/>
                                <w:id w:val="177164487"/>
                                <w:placeholder>
                                  <w:docPart w:val="2308CF67DFE04953854676272E596E2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14:paraId="34656464" w14:textId="4DFDBF74" w:rsidR="005A635B" w:rsidRDefault="0041603B" w:rsidP="0044254D">
                                  <w:pPr>
                                    <w:pStyle w:val="Name"/>
                                    <w:spacing w:line="240" w:lineRule="auto"/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OLUWAFISAYOMI IGNATIUS</w:t>
                                  </w:r>
                                  <w:r w:rsidR="00070409">
                                    <w:rPr>
                                      <w:sz w:val="44"/>
                                      <w:szCs w:val="44"/>
                                    </w:rPr>
                                    <w:t xml:space="preserve"> Adesanya</w:t>
                                  </w:r>
                                </w:p>
                              </w:sdtContent>
                            </w:sdt>
                            <w:p w14:paraId="30C90DFF" w14:textId="21DFD294" w:rsidR="005A635B" w:rsidRPr="0041603B" w:rsidRDefault="0041603B" w:rsidP="000062D8">
                              <w:pPr>
                                <w:pStyle w:val="KeyPoint"/>
                                <w:numPr>
                                  <w:ilvl w:val="0"/>
                                  <w:numId w:val="4"/>
                                </w:numPr>
                                <w:spacing w:line="240" w:lineRule="auto"/>
                                <w:rPr>
                                  <w:color w:val="000000" w:themeColor="text2"/>
                                </w:rPr>
                              </w:pPr>
                              <w:r>
                                <w:rPr>
                                  <w:color w:val="000000" w:themeColor="text2"/>
                                </w:rPr>
                                <w:t>Computer Science</w:t>
                              </w:r>
                              <w:r w:rsidR="004D6B19" w:rsidRPr="0041603B">
                                <w:rPr>
                                  <w:color w:val="000000" w:themeColor="text2"/>
                                </w:rPr>
                                <w:t xml:space="preserve"> Graduate</w:t>
                              </w:r>
                            </w:p>
                            <w:p w14:paraId="2C2AC16C" w14:textId="015BCF5B" w:rsidR="005A635B" w:rsidRPr="00E24BDE" w:rsidRDefault="00670748" w:rsidP="000062D8">
                              <w:pPr>
                                <w:pStyle w:val="KeyPoint"/>
                                <w:numPr>
                                  <w:ilvl w:val="0"/>
                                  <w:numId w:val="4"/>
                                </w:numPr>
                                <w:spacing w:line="240" w:lineRule="auto"/>
                                <w:rPr>
                                  <w:color w:val="000000" w:themeColor="text2"/>
                                </w:rPr>
                              </w:pPr>
                              <w:r w:rsidRPr="00E24BDE">
                                <w:rPr>
                                  <w:color w:val="000000" w:themeColor="text2"/>
                                </w:rPr>
                                <w:t>Lagos, Nigeria</w:t>
                              </w:r>
                            </w:p>
                            <w:p w14:paraId="19771893" w14:textId="1580E214" w:rsidR="00D465F7" w:rsidRPr="00D465F7" w:rsidRDefault="00D52D13" w:rsidP="000062D8">
                              <w:pPr>
                                <w:pStyle w:val="KeyPoint"/>
                                <w:numPr>
                                  <w:ilvl w:val="0"/>
                                  <w:numId w:val="4"/>
                                </w:numPr>
                                <w:spacing w:line="240" w:lineRule="auto"/>
                                <w:rPr>
                                  <w:rStyle w:val="Hyperlink"/>
                                  <w:lang w:eastAsia="en-US"/>
                                </w:rPr>
                              </w:pPr>
                              <w:hyperlink r:id="rId10" w:history="1">
                                <w:r w:rsidR="00D465F7" w:rsidRPr="00D465F7">
                                  <w:rPr>
                                    <w:rStyle w:val="Hyperlink"/>
                                    <w:rFonts w:ascii="Calibri" w:eastAsia="Calibri" w:hAnsi="Calibri" w:cs="Calibri"/>
                                    <w:kern w:val="2"/>
                                    <w:sz w:val="22"/>
                                    <w:szCs w:val="22"/>
                                    <w:lang w:eastAsia="en-US"/>
                                    <w14:ligatures w14:val="standardContextual"/>
                                  </w:rPr>
                                  <w:t>https://www.</w:t>
                                </w:r>
                              </w:hyperlink>
                              <w:r w:rsidR="0041603B" w:rsidRPr="0041603B">
                                <w:t xml:space="preserve"> </w:t>
                              </w:r>
                              <w:hyperlink r:id="rId11" w:history="1">
                                <w:r w:rsidR="0041603B">
                                  <w:rPr>
                                    <w:rStyle w:val="Hyperlink"/>
                                    <w:rFonts w:ascii="Segoe UI" w:hAnsi="Segoe UI" w:cs="Segoe UI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linkedin.com/in/oluwafisayomi-adesanya-09452922b</w:t>
                                </w:r>
                              </w:hyperlink>
                            </w:p>
                            <w:p w14:paraId="117EF4A9" w14:textId="197D2023" w:rsidR="0041603B" w:rsidRPr="0041603B" w:rsidRDefault="00D52D13" w:rsidP="000062D8">
                              <w:pPr>
                                <w:pStyle w:val="KeyPoint"/>
                                <w:numPr>
                                  <w:ilvl w:val="0"/>
                                  <w:numId w:val="4"/>
                                </w:numPr>
                                <w:spacing w:line="240" w:lineRule="auto"/>
                                <w:rPr>
                                  <w:rFonts w:ascii="Calibri" w:eastAsia="Calibri" w:hAnsi="Calibri" w:cs="Calibri"/>
                                  <w:color w:val="5F5F5F" w:themeColor="hyperlink"/>
                                  <w:kern w:val="2"/>
                                  <w:sz w:val="22"/>
                                  <w:szCs w:val="22"/>
                                  <w:u w:val="single"/>
                                  <w:lang w:eastAsia="en-US"/>
                                  <w14:ligatures w14:val="standardContextual"/>
                                </w:rPr>
                              </w:pPr>
                              <w:hyperlink r:id="rId12" w:history="1">
                                <w:r w:rsidR="0041603B" w:rsidRPr="0041603B">
                                  <w:rPr>
                                    <w:rStyle w:val="Hyperlink"/>
                                    <w:sz w:val="22"/>
                                    <w:szCs w:val="22"/>
                                  </w:rPr>
                                  <w:t>https://github.com/Adesanya221?tab=repositories</w:t>
                                </w:r>
                              </w:hyperlink>
                            </w:p>
                            <w:p w14:paraId="798F79AE" w14:textId="2AEA9B4F" w:rsidR="00D465F7" w:rsidRDefault="00670748" w:rsidP="000062D8">
                              <w:pPr>
                                <w:pStyle w:val="KeyPoint"/>
                                <w:numPr>
                                  <w:ilvl w:val="0"/>
                                  <w:numId w:val="4"/>
                                </w:numPr>
                                <w:spacing w:line="240" w:lineRule="auto"/>
                                <w:rPr>
                                  <w:color w:val="000000" w:themeColor="text2"/>
                                </w:rPr>
                              </w:pPr>
                              <w:r w:rsidRPr="00E24BDE">
                                <w:rPr>
                                  <w:color w:val="000000" w:themeColor="text2"/>
                                </w:rPr>
                                <w:t>+234</w:t>
                              </w:r>
                              <w:r w:rsidR="0041603B">
                                <w:rPr>
                                  <w:color w:val="000000" w:themeColor="text2"/>
                                </w:rPr>
                                <w:t>8138784682</w:t>
                              </w:r>
                            </w:p>
                            <w:p w14:paraId="1D7A4F32" w14:textId="5B98B8EA" w:rsidR="00924AFA" w:rsidRPr="00D465F7" w:rsidRDefault="0041603B" w:rsidP="000062D8">
                              <w:pPr>
                                <w:pStyle w:val="KeyPoint"/>
                                <w:numPr>
                                  <w:ilvl w:val="0"/>
                                  <w:numId w:val="4"/>
                                </w:numPr>
                                <w:spacing w:line="240" w:lineRule="auto"/>
                                <w:rPr>
                                  <w:color w:val="000000" w:themeColor="text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Adesanyafisayo112</w:t>
                              </w:r>
                              <w:r w:rsidR="00D465F7" w:rsidRPr="00D465F7">
                                <w:rPr>
                                  <w:sz w:val="22"/>
                                  <w:szCs w:val="22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042068"/>
                            <a:ext cx="2058353" cy="86151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E46BF6" w14:textId="5B0E9EBF" w:rsidR="005A7762" w:rsidRPr="007B2319" w:rsidRDefault="005A7762" w:rsidP="005A7762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B231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Skills</w:t>
                              </w:r>
                            </w:p>
                            <w:p w14:paraId="4525D1FE" w14:textId="44B2BD1B" w:rsidR="005A7762" w:rsidRDefault="002205DF" w:rsidP="005A7762">
                              <w:pPr>
                                <w:spacing w:after="0" w:line="240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 xml:space="preserve">Python Programming, Data Structures &amp; Algorithms, Database Management (SQL &amp; </w:t>
                              </w:r>
                              <w:proofErr w:type="spellStart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>NoSQL</w:t>
                              </w:r>
                              <w:proofErr w:type="spellEnd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>), Web Development (</w:t>
                              </w:r>
                              <w:proofErr w:type="spellStart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>Django</w:t>
                              </w:r>
                              <w:proofErr w:type="spellEnd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>, Flask, Next.js), Machine Learning (</w:t>
                              </w:r>
                              <w:proofErr w:type="spellStart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>Scikit</w:t>
                              </w:r>
                              <w:proofErr w:type="spellEnd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 xml:space="preserve">-Learn, </w:t>
                              </w:r>
                              <w:proofErr w:type="spellStart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>TensorFlow</w:t>
                              </w:r>
                              <w:proofErr w:type="spellEnd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>), Computer Vision (</w:t>
                              </w:r>
                              <w:proofErr w:type="spellStart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>OpenCV</w:t>
                              </w:r>
                              <w:proofErr w:type="spellEnd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 xml:space="preserve">), Data Wrangling, Web Scraping, Cloud Computing (AWS, Azure), Software Engineering Principles, </w:t>
                              </w:r>
                              <w:proofErr w:type="spellStart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>Git</w:t>
                              </w:r>
                              <w:proofErr w:type="spellEnd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 xml:space="preserve"> &amp; Version Control</w:t>
                              </w:r>
                            </w:p>
                            <w:p w14:paraId="78E6B45D" w14:textId="4335B849" w:rsidR="005A7762" w:rsidRPr="007B2319" w:rsidRDefault="005A7762" w:rsidP="005A7762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B231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Tools  </w:t>
                              </w:r>
                            </w:p>
                            <w:p w14:paraId="2923AB6C" w14:textId="588EE08E" w:rsidR="007933A9" w:rsidRDefault="002205DF" w:rsidP="007B2319">
                              <w:pPr>
                                <w:spacing w:after="0" w:line="27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 xml:space="preserve">VS Code, </w:t>
                              </w:r>
                              <w:proofErr w:type="spellStart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>PyCharm</w:t>
                              </w:r>
                              <w:proofErr w:type="spellEnd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>Git</w:t>
                              </w:r>
                              <w:proofErr w:type="spellEnd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>GitHub</w:t>
                              </w:r>
                              <w:proofErr w:type="spellEnd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>Docker</w:t>
                              </w:r>
                              <w:proofErr w:type="spellEnd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 xml:space="preserve">, Python, SQL, JavaScript, HTML, CSS, Node.js, React.js, Next.js, </w:t>
                              </w:r>
                              <w:proofErr w:type="spellStart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>Django</w:t>
                              </w:r>
                              <w:proofErr w:type="spellEnd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 xml:space="preserve">, Flask, </w:t>
                              </w:r>
                              <w:proofErr w:type="spellStart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>TensorFlow</w:t>
                              </w:r>
                              <w:proofErr w:type="spellEnd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>Keras</w:t>
                              </w:r>
                              <w:proofErr w:type="spellEnd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>OpenCV</w:t>
                              </w:r>
                              <w:proofErr w:type="spellEnd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>BeautifulSoup</w:t>
                              </w:r>
                              <w:proofErr w:type="spellEnd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 xml:space="preserve">, Selenium Web Driver, </w:t>
                              </w:r>
                              <w:proofErr w:type="spellStart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>MongoDB</w:t>
                              </w:r>
                              <w:proofErr w:type="spellEnd"/>
                              <w:r w:rsidRPr="002205DF">
                                <w:rPr>
                                  <w:sz w:val="16"/>
                                  <w:szCs w:val="16"/>
                                </w:rPr>
                                <w:t>, Firebase, AWS, Azure</w:t>
                              </w:r>
                            </w:p>
                            <w:p w14:paraId="300CAA55" w14:textId="77777777" w:rsidR="002205DF" w:rsidRDefault="002205DF" w:rsidP="007B2319">
                              <w:pPr>
                                <w:spacing w:after="0"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407AA582" w14:textId="55D33450" w:rsidR="007B2319" w:rsidRDefault="00070409" w:rsidP="007B2319">
                              <w:pPr>
                                <w:spacing w:after="0" w:line="276" w:lineRule="auto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Professional </w:t>
                              </w:r>
                              <w:r w:rsidR="007B2319" w:rsidRPr="007B2319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Certifications</w:t>
                              </w:r>
                            </w:p>
                            <w:p w14:paraId="4432FB84" w14:textId="4E51350F" w:rsidR="007B2319" w:rsidRPr="007B2319" w:rsidRDefault="007B2319" w:rsidP="00D465F7">
                              <w:pPr>
                                <w:spacing w:after="146" w:line="265" w:lineRule="auto"/>
                                <w:rPr>
                                  <w:rFonts w:ascii="Calibri" w:eastAsia="Calibri" w:hAnsi="Calibri" w:cs="Calibri"/>
                                  <w:kern w:val="2"/>
                                  <w:sz w:val="15"/>
                                  <w:szCs w:val="22"/>
                                  <w:lang w:eastAsia="en-US"/>
                                  <w14:ligatures w14:val="standardContextual"/>
                                </w:rPr>
                              </w:pPr>
                            </w:p>
                            <w:p w14:paraId="72E7D85B" w14:textId="77777777" w:rsidR="007B2319" w:rsidRPr="007B2319" w:rsidRDefault="007B2319" w:rsidP="007B2319">
                              <w:pPr>
                                <w:keepNext/>
                                <w:keepLines/>
                                <w:spacing w:after="8" w:line="248" w:lineRule="auto"/>
                                <w:ind w:left="14" w:hanging="14"/>
                                <w:outlineLvl w:val="1"/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</w:pPr>
                              <w:proofErr w:type="spellStart"/>
                              <w:r w:rsidRPr="007B2319"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  <w:t>Jobberman</w:t>
                              </w:r>
                              <w:proofErr w:type="spellEnd"/>
                              <w:r w:rsidRPr="007B2319"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  <w:t xml:space="preserve"> Soft-Skills Training</w:t>
                              </w:r>
                            </w:p>
                            <w:p w14:paraId="4364205B" w14:textId="77777777" w:rsidR="007B2319" w:rsidRPr="007B2319" w:rsidRDefault="007B2319" w:rsidP="007B2319">
                              <w:pPr>
                                <w:spacing w:after="161" w:line="259" w:lineRule="auto"/>
                                <w:ind w:left="14" w:hanging="14"/>
                                <w:rPr>
                                  <w:rFonts w:ascii="Calibri" w:eastAsia="Calibri" w:hAnsi="Calibri" w:cs="Calibri"/>
                                  <w:kern w:val="2"/>
                                  <w:sz w:val="15"/>
                                  <w:szCs w:val="22"/>
                                  <w:lang w:eastAsia="en-US"/>
                                  <w14:ligatures w14:val="standardContextual"/>
                                </w:rPr>
                              </w:pPr>
                              <w:proofErr w:type="spellStart"/>
                              <w:r w:rsidRPr="007B2319">
                                <w:rPr>
                                  <w:rFonts w:ascii="Calibri" w:eastAsia="Calibri" w:hAnsi="Calibri" w:cs="Calibri"/>
                                  <w:kern w:val="2"/>
                                  <w:sz w:val="16"/>
                                  <w:szCs w:val="22"/>
                                  <w:lang w:eastAsia="en-US"/>
                                  <w14:ligatures w14:val="standardContextual"/>
                                </w:rPr>
                                <w:t>Jobberman</w:t>
                              </w:r>
                              <w:proofErr w:type="spellEnd"/>
                              <w:r w:rsidRPr="007B2319">
                                <w:rPr>
                                  <w:rFonts w:ascii="Calibri" w:eastAsia="Calibri" w:hAnsi="Calibri" w:cs="Calibri"/>
                                  <w:kern w:val="2"/>
                                  <w:sz w:val="16"/>
                                  <w:szCs w:val="22"/>
                                  <w:lang w:eastAsia="en-US"/>
                                  <w14:ligatures w14:val="standardContextual"/>
                                </w:rPr>
                                <w:t xml:space="preserve"> • 2022</w:t>
                              </w:r>
                            </w:p>
                            <w:p w14:paraId="7400F962" w14:textId="78DBF10F" w:rsidR="00D465F7" w:rsidRDefault="002205DF" w:rsidP="00D465F7">
                              <w:pPr>
                                <w:spacing w:after="161" w:line="259" w:lineRule="auto"/>
                                <w:ind w:left="14" w:hanging="14"/>
                                <w:rPr>
                                  <w:rFonts w:ascii="Calibri" w:eastAsia="Calibri" w:hAnsi="Calibri" w:cs="Calibri"/>
                                  <w:kern w:val="2"/>
                                  <w:sz w:val="16"/>
                                  <w:szCs w:val="22"/>
                                  <w:lang w:eastAsia="en-US"/>
                                  <w14:ligatures w14:val="standardContextual"/>
                                </w:rPr>
                              </w:pPr>
                              <w:r w:rsidRPr="002205DF"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  <w:t xml:space="preserve">The Complete 2024 Web Development </w:t>
                              </w:r>
                              <w:proofErr w:type="spellStart"/>
                              <w:r w:rsidRPr="002205DF"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  <w:t>Bootcamp</w:t>
                              </w:r>
                              <w:proofErr w:type="spellEnd"/>
                              <w:r w:rsidRPr="002205DF"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  <w:t xml:space="preserve"> </w:t>
                              </w:r>
                              <w:proofErr w:type="spellStart"/>
                              <w:r w:rsidR="00D465F7">
                                <w:rPr>
                                  <w:rFonts w:ascii="Calibri" w:eastAsia="Calibri" w:hAnsi="Calibri" w:cs="Calibri"/>
                                  <w:kern w:val="2"/>
                                  <w:sz w:val="16"/>
                                  <w:szCs w:val="22"/>
                                  <w:lang w:eastAsia="en-US"/>
                                  <w14:ligatures w14:val="standardContextual"/>
                                </w:rPr>
                                <w:t>Udemy</w:t>
                              </w:r>
                              <w:proofErr w:type="spellEnd"/>
                              <w:r w:rsidR="00D465F7" w:rsidRPr="007B2319">
                                <w:rPr>
                                  <w:rFonts w:ascii="Calibri" w:eastAsia="Calibri" w:hAnsi="Calibri" w:cs="Calibri"/>
                                  <w:kern w:val="2"/>
                                  <w:sz w:val="16"/>
                                  <w:szCs w:val="22"/>
                                  <w:lang w:eastAsia="en-US"/>
                                  <w14:ligatures w14:val="standardContextual"/>
                                </w:rPr>
                                <w:t xml:space="preserve"> • 202</w:t>
                              </w:r>
                              <w:r w:rsidR="00D465F7">
                                <w:rPr>
                                  <w:rFonts w:ascii="Calibri" w:eastAsia="Calibri" w:hAnsi="Calibri" w:cs="Calibri"/>
                                  <w:kern w:val="2"/>
                                  <w:sz w:val="16"/>
                                  <w:szCs w:val="22"/>
                                  <w:lang w:eastAsia="en-US"/>
                                  <w14:ligatures w14:val="standardContextual"/>
                                </w:rPr>
                                <w:t>3</w:t>
                              </w:r>
                            </w:p>
                            <w:p w14:paraId="1539F5F4" w14:textId="76F64A63" w:rsidR="0033738D" w:rsidRDefault="002205DF" w:rsidP="0033738D">
                              <w:pPr>
                                <w:keepNext/>
                                <w:keepLines/>
                                <w:spacing w:after="8" w:line="248" w:lineRule="auto"/>
                                <w:ind w:left="14" w:hanging="14"/>
                                <w:outlineLvl w:val="1"/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  <w:t>ALX Software E</w:t>
                              </w:r>
                              <w:r w:rsidRPr="002205DF"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  <w:t>ngineering</w:t>
                              </w:r>
                            </w:p>
                            <w:p w14:paraId="68497DE5" w14:textId="4C7902FD" w:rsidR="0033738D" w:rsidRDefault="002205DF" w:rsidP="0033738D">
                              <w:pPr>
                                <w:spacing w:after="161" w:line="259" w:lineRule="auto"/>
                                <w:ind w:left="14" w:hanging="14"/>
                                <w:rPr>
                                  <w:rFonts w:ascii="Calibri" w:eastAsia="Calibri" w:hAnsi="Calibri" w:cs="Calibri"/>
                                  <w:kern w:val="2"/>
                                  <w:sz w:val="16"/>
                                  <w:szCs w:val="22"/>
                                  <w:lang w:eastAsia="en-US"/>
                                  <w14:ligatures w14:val="standardContextual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kern w:val="2"/>
                                  <w:sz w:val="16"/>
                                  <w:szCs w:val="22"/>
                                  <w:lang w:eastAsia="en-US"/>
                                  <w14:ligatures w14:val="standardContextual"/>
                                </w:rPr>
                                <w:t>ALX</w:t>
                              </w:r>
                              <w:r w:rsidR="0033738D" w:rsidRPr="0033738D">
                                <w:rPr>
                                  <w:rFonts w:ascii="Calibri" w:eastAsia="Calibri" w:hAnsi="Calibri" w:cs="Calibri"/>
                                  <w:kern w:val="2"/>
                                  <w:sz w:val="16"/>
                                  <w:szCs w:val="22"/>
                                  <w:lang w:eastAsia="en-US"/>
                                  <w14:ligatures w14:val="standardContextual"/>
                                </w:rPr>
                                <w:t xml:space="preserve"> •</w:t>
                              </w:r>
                              <w:r w:rsidR="0033738D">
                                <w:rPr>
                                  <w:rFonts w:ascii="Calibri" w:eastAsia="Calibri" w:hAnsi="Calibri" w:cs="Calibri"/>
                                  <w:kern w:val="2"/>
                                  <w:sz w:val="16"/>
                                  <w:szCs w:val="22"/>
                                  <w:lang w:eastAsia="en-US"/>
                                  <w14:ligatures w14:val="standardContextual"/>
                                </w:rPr>
                                <w:t xml:space="preserve"> </w:t>
                              </w:r>
                              <w:r w:rsidR="0033738D" w:rsidRPr="0033738D">
                                <w:rPr>
                                  <w:rFonts w:ascii="Calibri" w:eastAsia="Calibri" w:hAnsi="Calibri" w:cs="Calibri"/>
                                  <w:kern w:val="2"/>
                                  <w:sz w:val="16"/>
                                  <w:szCs w:val="22"/>
                                  <w:lang w:eastAsia="en-US"/>
                                  <w14:ligatures w14:val="standardContextual"/>
                                </w:rPr>
                                <w:t>2024</w:t>
                              </w:r>
                            </w:p>
                            <w:p w14:paraId="10BA9D18" w14:textId="77777777" w:rsidR="007B2319" w:rsidRPr="007933A9" w:rsidRDefault="007B2319" w:rsidP="007B2319">
                              <w:pPr>
                                <w:spacing w:after="0" w:line="276" w:lineRule="auto"/>
                              </w:pPr>
                            </w:p>
                            <w:p w14:paraId="0E5B045F" w14:textId="43867E5B" w:rsidR="007B2319" w:rsidRDefault="00B81198" w:rsidP="00B81198">
                              <w:pPr>
                                <w:spacing w:after="0" w:line="276" w:lineRule="auto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B81198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Publications</w:t>
                              </w:r>
                            </w:p>
                            <w:p w14:paraId="350590CC" w14:textId="77777777" w:rsidR="00B81198" w:rsidRDefault="00B81198" w:rsidP="00B81198">
                              <w:pPr>
                                <w:spacing w:after="0" w:line="276" w:lineRule="auto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2D0459D8" w14:textId="2A54163F" w:rsidR="002205DF" w:rsidRPr="002205DF" w:rsidRDefault="002205DF" w:rsidP="002205DF">
                              <w:pPr>
                                <w:keepNext/>
                                <w:keepLines/>
                                <w:spacing w:after="8" w:line="248" w:lineRule="auto"/>
                                <w:ind w:left="14" w:hanging="14"/>
                                <w:outlineLvl w:val="1"/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</w:pPr>
                              <w:r w:rsidRPr="002205DF"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  <w:t>Maize Leaf D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  <w:t>isease Detection Model Using AI</w:t>
                              </w:r>
                            </w:p>
                            <w:p w14:paraId="1AF774BC" w14:textId="77777777" w:rsidR="002205DF" w:rsidRPr="002205DF" w:rsidRDefault="002205DF" w:rsidP="002205DF">
                              <w:pPr>
                                <w:keepNext/>
                                <w:keepLines/>
                                <w:spacing w:after="8" w:line="248" w:lineRule="auto"/>
                                <w:ind w:left="14" w:hanging="14"/>
                                <w:outlineLvl w:val="1"/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</w:pPr>
                              <w:r w:rsidRPr="002205DF"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  <w:t>Publication Date</w:t>
                              </w:r>
                            </w:p>
                            <w:p w14:paraId="743F26C3" w14:textId="76E62DAC" w:rsidR="002205DF" w:rsidRPr="002205DF" w:rsidRDefault="002205DF" w:rsidP="002205DF">
                              <w:pPr>
                                <w:keepNext/>
                                <w:keepLines/>
                                <w:spacing w:after="8" w:line="248" w:lineRule="auto"/>
                                <w:ind w:left="14" w:hanging="14"/>
                                <w:outlineLvl w:val="1"/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  <w:t>June 2024</w:t>
                              </w:r>
                            </w:p>
                            <w:p w14:paraId="35BEF3A3" w14:textId="77777777" w:rsidR="002205DF" w:rsidRPr="002205DF" w:rsidRDefault="002205DF" w:rsidP="002205DF">
                              <w:pPr>
                                <w:keepNext/>
                                <w:keepLines/>
                                <w:spacing w:after="8" w:line="248" w:lineRule="auto"/>
                                <w:ind w:left="14" w:hanging="14"/>
                                <w:outlineLvl w:val="1"/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</w:pPr>
                              <w:r w:rsidRPr="002205DF"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  <w:t>Journal</w:t>
                              </w:r>
                            </w:p>
                            <w:p w14:paraId="77FC11D3" w14:textId="17CFA676" w:rsidR="002205DF" w:rsidRPr="002205DF" w:rsidRDefault="002205DF" w:rsidP="002205DF">
                              <w:pPr>
                                <w:keepNext/>
                                <w:keepLines/>
                                <w:spacing w:after="8" w:line="248" w:lineRule="auto"/>
                                <w:ind w:left="14" w:hanging="14"/>
                                <w:outlineLvl w:val="1"/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</w:pPr>
                              <w:r w:rsidRPr="002205DF"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  <w:t>International Journal of Machine Learning and Agricultural Applications (IJMLAA), Volume 7,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  <w:t xml:space="preserve"> Issue 3, pages 145-158</w:t>
                              </w:r>
                            </w:p>
                            <w:p w14:paraId="1C44D273" w14:textId="77777777" w:rsidR="002205DF" w:rsidRPr="002205DF" w:rsidRDefault="002205DF" w:rsidP="002205DF">
                              <w:pPr>
                                <w:keepNext/>
                                <w:keepLines/>
                                <w:spacing w:after="8" w:line="248" w:lineRule="auto"/>
                                <w:ind w:left="14" w:hanging="14"/>
                                <w:outlineLvl w:val="1"/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</w:pPr>
                              <w:r w:rsidRPr="002205DF"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  <w:t>DOI</w:t>
                              </w:r>
                            </w:p>
                            <w:p w14:paraId="19F59113" w14:textId="1431BDFC" w:rsidR="002205DF" w:rsidRPr="002205DF" w:rsidRDefault="002205DF" w:rsidP="002205DF">
                              <w:pPr>
                                <w:keepNext/>
                                <w:keepLines/>
                                <w:spacing w:after="8" w:line="248" w:lineRule="auto"/>
                                <w:ind w:left="14" w:hanging="14"/>
                                <w:outlineLvl w:val="1"/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  <w:t>10.11591/ijmlaa.v7i3.pp145-158</w:t>
                              </w:r>
                            </w:p>
                            <w:p w14:paraId="7CCB4A9C" w14:textId="77777777" w:rsidR="002205DF" w:rsidRPr="002205DF" w:rsidRDefault="002205DF" w:rsidP="002205DF">
                              <w:pPr>
                                <w:keepNext/>
                                <w:keepLines/>
                                <w:spacing w:after="8" w:line="248" w:lineRule="auto"/>
                                <w:ind w:left="14" w:hanging="14"/>
                                <w:outlineLvl w:val="1"/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</w:pPr>
                              <w:r w:rsidRPr="002205DF"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  <w:t>License</w:t>
                              </w:r>
                            </w:p>
                            <w:p w14:paraId="226359E3" w14:textId="53521A1A" w:rsidR="002205DF" w:rsidRPr="002205DF" w:rsidRDefault="002205DF" w:rsidP="002205DF">
                              <w:pPr>
                                <w:keepNext/>
                                <w:keepLines/>
                                <w:spacing w:after="8" w:line="248" w:lineRule="auto"/>
                                <w:ind w:left="14" w:hanging="14"/>
                                <w:outlineLvl w:val="1"/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  <w:t>CC BY-SA 4.0</w:t>
                              </w:r>
                            </w:p>
                            <w:p w14:paraId="587C3121" w14:textId="77777777" w:rsidR="002205DF" w:rsidRPr="002205DF" w:rsidRDefault="002205DF" w:rsidP="002205DF">
                              <w:pPr>
                                <w:keepNext/>
                                <w:keepLines/>
                                <w:spacing w:after="8" w:line="248" w:lineRule="auto"/>
                                <w:ind w:left="14" w:hanging="14"/>
                                <w:outlineLvl w:val="1"/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</w:pPr>
                              <w:r w:rsidRPr="002205DF"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  <w:t>Link</w:t>
                              </w:r>
                            </w:p>
                            <w:p w14:paraId="3F34A455" w14:textId="2F75ACC2" w:rsidR="00DC2742" w:rsidRPr="00B81198" w:rsidRDefault="002205DF" w:rsidP="002205DF">
                              <w:pPr>
                                <w:keepNext/>
                                <w:keepLines/>
                                <w:spacing w:after="8" w:line="248" w:lineRule="auto"/>
                                <w:ind w:left="14" w:hanging="14"/>
                                <w:outlineLvl w:val="1"/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</w:pPr>
                              <w:r w:rsidRPr="002205DF">
                                <w:rPr>
                                  <w:rFonts w:ascii="Calibri" w:eastAsia="Calibri" w:hAnsi="Calibri" w:cs="Calibri"/>
                                  <w:b/>
                                  <w:kern w:val="2"/>
                                  <w:sz w:val="18"/>
                                  <w:szCs w:val="22"/>
                                  <w:lang w:eastAsia="en-US"/>
                                  <w14:ligatures w14:val="standardContextual"/>
                                </w:rPr>
                                <w:t>https://ijmlaa.iaescore.com/index.php/IJMLAA/article/view/145-158</w:t>
                              </w:r>
                            </w:p>
                            <w:p w14:paraId="15738E63" w14:textId="77777777" w:rsidR="00B81198" w:rsidRPr="00B81198" w:rsidRDefault="00B81198" w:rsidP="00B81198">
                              <w:pPr>
                                <w:spacing w:after="0" w:line="276" w:lineRule="auto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E7492" id="Group 1" o:spid="_x0000_s1026" alt="Contact Info" style="position:absolute;margin-left:15pt;margin-top:12.5pt;width:186pt;height:834.5pt;z-index:251659264;mso-wrap-distance-left:7.2pt;mso-wrap-distance-right:7.2pt;mso-wrap-distance-bottom:3in;mso-position-horizontal-relative:page;mso-position-vertical-relative:page;mso-width-relative:margin;mso-height-relative:margin" coordorigin=",2124" coordsize="20583,124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top:2124;width:20517;height:3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rPr>
                            <w:sz w:val="44"/>
                            <w:szCs w:val="44"/>
                          </w:rPr>
                          <w:alias w:val="Your Name"/>
                          <w:tag w:val=""/>
                          <w:id w:val="177164487"/>
                          <w:placeholder>
                            <w:docPart w:val="2308CF67DFE04953854676272E596E20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14:paraId="34656464" w14:textId="4DFDBF74" w:rsidR="005A635B" w:rsidRDefault="0041603B" w:rsidP="0044254D">
                            <w:pPr>
                              <w:pStyle w:val="Name"/>
                              <w:spacing w:line="240" w:lineRule="auto"/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OLUWAFISAYOMI IGNATIUS</w:t>
                            </w:r>
                            <w:r w:rsidR="00070409">
                              <w:rPr>
                                <w:sz w:val="44"/>
                                <w:szCs w:val="44"/>
                              </w:rPr>
                              <w:t xml:space="preserve"> Adesanya</w:t>
                            </w:r>
                          </w:p>
                        </w:sdtContent>
                      </w:sdt>
                      <w:p w14:paraId="30C90DFF" w14:textId="21DFD294" w:rsidR="005A635B" w:rsidRPr="0041603B" w:rsidRDefault="0041603B" w:rsidP="000062D8">
                        <w:pPr>
                          <w:pStyle w:val="KeyPoint"/>
                          <w:numPr>
                            <w:ilvl w:val="0"/>
                            <w:numId w:val="4"/>
                          </w:numPr>
                          <w:spacing w:line="240" w:lineRule="auto"/>
                          <w:rPr>
                            <w:color w:val="000000" w:themeColor="text2"/>
                          </w:rPr>
                        </w:pPr>
                        <w:r>
                          <w:rPr>
                            <w:color w:val="000000" w:themeColor="text2"/>
                          </w:rPr>
                          <w:t>Computer Science</w:t>
                        </w:r>
                        <w:r w:rsidR="004D6B19" w:rsidRPr="0041603B">
                          <w:rPr>
                            <w:color w:val="000000" w:themeColor="text2"/>
                          </w:rPr>
                          <w:t xml:space="preserve"> Graduate</w:t>
                        </w:r>
                      </w:p>
                      <w:p w14:paraId="2C2AC16C" w14:textId="015BCF5B" w:rsidR="005A635B" w:rsidRPr="00E24BDE" w:rsidRDefault="00670748" w:rsidP="000062D8">
                        <w:pPr>
                          <w:pStyle w:val="KeyPoint"/>
                          <w:numPr>
                            <w:ilvl w:val="0"/>
                            <w:numId w:val="4"/>
                          </w:numPr>
                          <w:spacing w:line="240" w:lineRule="auto"/>
                          <w:rPr>
                            <w:color w:val="000000" w:themeColor="text2"/>
                          </w:rPr>
                        </w:pPr>
                        <w:r w:rsidRPr="00E24BDE">
                          <w:rPr>
                            <w:color w:val="000000" w:themeColor="text2"/>
                          </w:rPr>
                          <w:t>Lagos, Nigeria</w:t>
                        </w:r>
                      </w:p>
                      <w:p w14:paraId="19771893" w14:textId="1580E214" w:rsidR="00D465F7" w:rsidRPr="00D465F7" w:rsidRDefault="000062D8" w:rsidP="000062D8">
                        <w:pPr>
                          <w:pStyle w:val="KeyPoint"/>
                          <w:numPr>
                            <w:ilvl w:val="0"/>
                            <w:numId w:val="4"/>
                          </w:numPr>
                          <w:spacing w:line="240" w:lineRule="auto"/>
                          <w:rPr>
                            <w:rStyle w:val="Hyperlink"/>
                            <w:lang w:eastAsia="en-US"/>
                          </w:rPr>
                        </w:pPr>
                        <w:hyperlink r:id="rId13" w:history="1">
                          <w:r w:rsidR="00D465F7" w:rsidRPr="00D465F7">
                            <w:rPr>
                              <w:rStyle w:val="Hyperlink"/>
                              <w:rFonts w:ascii="Calibri" w:eastAsia="Calibri" w:hAnsi="Calibri" w:cs="Calibri"/>
                              <w:kern w:val="2"/>
                              <w:sz w:val="22"/>
                              <w:szCs w:val="22"/>
                              <w:lang w:eastAsia="en-US"/>
                              <w14:ligatures w14:val="standardContextual"/>
                            </w:rPr>
                            <w:t>https://www.</w:t>
                          </w:r>
                        </w:hyperlink>
                        <w:r w:rsidR="0041603B" w:rsidRPr="0041603B">
                          <w:t xml:space="preserve"> </w:t>
                        </w:r>
                        <w:hyperlink r:id="rId14" w:history="1">
                          <w:r w:rsidR="0041603B">
                            <w:rPr>
                              <w:rStyle w:val="Hyperlink"/>
                              <w:rFonts w:ascii="Segoe UI" w:hAnsi="Segoe UI" w:cs="Segoe UI"/>
                              <w:sz w:val="16"/>
                              <w:szCs w:val="16"/>
                              <w:shd w:val="clear" w:color="auto" w:fill="FFFFFF"/>
                            </w:rPr>
                            <w:t>linkedin.com/in/oluwafisayomi-adesanya-09452922b</w:t>
                          </w:r>
                        </w:hyperlink>
                      </w:p>
                      <w:p w14:paraId="117EF4A9" w14:textId="197D2023" w:rsidR="0041603B" w:rsidRPr="0041603B" w:rsidRDefault="0041603B" w:rsidP="000062D8">
                        <w:pPr>
                          <w:pStyle w:val="KeyPoint"/>
                          <w:numPr>
                            <w:ilvl w:val="0"/>
                            <w:numId w:val="4"/>
                          </w:numPr>
                          <w:spacing w:line="240" w:lineRule="auto"/>
                          <w:rPr>
                            <w:rFonts w:ascii="Calibri" w:eastAsia="Calibri" w:hAnsi="Calibri" w:cs="Calibri"/>
                            <w:color w:val="5F5F5F" w:themeColor="hyperlink"/>
                            <w:kern w:val="2"/>
                            <w:sz w:val="22"/>
                            <w:szCs w:val="22"/>
                            <w:u w:val="single"/>
                            <w:lang w:eastAsia="en-US"/>
                            <w14:ligatures w14:val="standardContextual"/>
                          </w:rPr>
                        </w:pPr>
                        <w:hyperlink r:id="rId15" w:history="1">
                          <w:r w:rsidRPr="0041603B">
                            <w:rPr>
                              <w:rStyle w:val="Hyperlink"/>
                              <w:sz w:val="22"/>
                              <w:szCs w:val="22"/>
                            </w:rPr>
                            <w:t>https://github.com/Adesanya221?tab=repositories</w:t>
                          </w:r>
                        </w:hyperlink>
                      </w:p>
                      <w:p w14:paraId="798F79AE" w14:textId="2AEA9B4F" w:rsidR="00D465F7" w:rsidRDefault="00670748" w:rsidP="000062D8">
                        <w:pPr>
                          <w:pStyle w:val="KeyPoint"/>
                          <w:numPr>
                            <w:ilvl w:val="0"/>
                            <w:numId w:val="4"/>
                          </w:numPr>
                          <w:spacing w:line="240" w:lineRule="auto"/>
                          <w:rPr>
                            <w:color w:val="000000" w:themeColor="text2"/>
                          </w:rPr>
                        </w:pPr>
                        <w:r w:rsidRPr="00E24BDE">
                          <w:rPr>
                            <w:color w:val="000000" w:themeColor="text2"/>
                          </w:rPr>
                          <w:t>+234</w:t>
                        </w:r>
                        <w:r w:rsidR="0041603B">
                          <w:rPr>
                            <w:color w:val="000000" w:themeColor="text2"/>
                          </w:rPr>
                          <w:t>8138784682</w:t>
                        </w:r>
                      </w:p>
                      <w:p w14:paraId="1D7A4F32" w14:textId="5B98B8EA" w:rsidR="00924AFA" w:rsidRPr="00D465F7" w:rsidRDefault="0041603B" w:rsidP="000062D8">
                        <w:pPr>
                          <w:pStyle w:val="KeyPoint"/>
                          <w:numPr>
                            <w:ilvl w:val="0"/>
                            <w:numId w:val="4"/>
                          </w:numPr>
                          <w:spacing w:line="240" w:lineRule="auto"/>
                          <w:rPr>
                            <w:color w:val="000000" w:themeColor="text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Adesanyafisayo112</w:t>
                        </w:r>
                        <w:r w:rsidR="00D465F7" w:rsidRPr="00D465F7">
                          <w:rPr>
                            <w:sz w:val="22"/>
                            <w:szCs w:val="22"/>
                          </w:rPr>
                          <w:t>@gmail.com</w:t>
                        </w:r>
                      </w:p>
                    </w:txbxContent>
                  </v:textbox>
                </v:shape>
                <v:shape id="Text Box 12" o:spid="_x0000_s1028" type="#_x0000_t202" style="position:absolute;top:40420;width:20583;height:86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5spsMA&#10;AADbAAAADwAAAGRycy9kb3ducmV2LnhtbERPTWvCQBC9F/wPywje6kYPpURXKWqhh1qrbaG9TbPT&#10;JJidDbtjjP++Wyh4m8f7nPmyd43qKMTas4HJOANFXHhbc2ng/e3x9h5UFGSLjWcycKEIy8XgZo65&#10;9WfeU3eQUqUQjjkaqETaXOtYVOQwjn1LnLgfHxxKgqHUNuA5hbtGT7PsTjusOTVU2NKqouJ4ODkD&#10;zWcMz9+ZfHXrciuvO3362ExejBkN+4cZKKFeruJ/95NN86fw90s6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5spsMAAADbAAAADwAAAAAAAAAAAAAAAACYAgAAZHJzL2Rv&#10;d25yZXYueG1sUEsFBgAAAAAEAAQA9QAAAIgDAAAAAA==&#10;" filled="f" stroked="f" strokeweight=".5pt">
                  <v:textbox inset="0,0,0,0">
                    <w:txbxContent>
                      <w:p w14:paraId="49E46BF6" w14:textId="5B0E9EBF" w:rsidR="005A7762" w:rsidRPr="007B2319" w:rsidRDefault="005A7762" w:rsidP="005A7762">
                        <w:pPr>
                          <w:spacing w:after="0" w:line="240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B2319">
                          <w:rPr>
                            <w:b/>
                            <w:bCs/>
                            <w:sz w:val="24"/>
                            <w:szCs w:val="24"/>
                          </w:rPr>
                          <w:t>Skills</w:t>
                        </w:r>
                      </w:p>
                      <w:p w14:paraId="4525D1FE" w14:textId="44B2BD1B" w:rsidR="005A7762" w:rsidRDefault="002205DF" w:rsidP="005A7762">
                        <w:pPr>
                          <w:spacing w:after="0" w:line="240" w:lineRule="auto"/>
                          <w:rPr>
                            <w:sz w:val="22"/>
                            <w:szCs w:val="22"/>
                          </w:rPr>
                        </w:pPr>
                        <w:r w:rsidRPr="002205DF">
                          <w:rPr>
                            <w:sz w:val="16"/>
                            <w:szCs w:val="16"/>
                          </w:rPr>
                          <w:t>Python Programming, Data Structures &amp; Algorithms, Database Management (SQL &amp; NoSQL), Web Development (Django, Flask, Next.js), Machine Learning (Scikit-Learn, TensorFlow), Computer Vision (OpenCV), Data Wrangling, Web Scraping, Cloud Computing (AWS, Azure), Software Engineering Principles, Git &amp; Version Control</w:t>
                        </w:r>
                      </w:p>
                      <w:p w14:paraId="78E6B45D" w14:textId="4335B849" w:rsidR="005A7762" w:rsidRPr="007B2319" w:rsidRDefault="005A7762" w:rsidP="005A7762">
                        <w:pPr>
                          <w:spacing w:after="0" w:line="240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B2319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Tools  </w:t>
                        </w:r>
                      </w:p>
                      <w:p w14:paraId="2923AB6C" w14:textId="588EE08E" w:rsidR="007933A9" w:rsidRDefault="002205DF" w:rsidP="007B2319">
                        <w:pPr>
                          <w:spacing w:after="0" w:line="276" w:lineRule="auto"/>
                          <w:rPr>
                            <w:sz w:val="16"/>
                            <w:szCs w:val="16"/>
                          </w:rPr>
                        </w:pPr>
                        <w:r w:rsidRPr="002205DF">
                          <w:rPr>
                            <w:sz w:val="16"/>
                            <w:szCs w:val="16"/>
                          </w:rPr>
                          <w:t>VS Code, PyCharm, Git, GitHub, Docker, Python, SQL, JavaScript, HTML, CSS, Node.js, React.js, Next.js, Django, Flask, TensorFlow, Keras, OpenCV, BeautifulSoup, Selenium Web Driver, MongoDB, Firebase, AWS, Azure</w:t>
                        </w:r>
                      </w:p>
                      <w:p w14:paraId="300CAA55" w14:textId="77777777" w:rsidR="002205DF" w:rsidRDefault="002205DF" w:rsidP="007B2319">
                        <w:pPr>
                          <w:spacing w:after="0" w:line="276" w:lineRule="auto"/>
                          <w:rPr>
                            <w:sz w:val="28"/>
                            <w:szCs w:val="28"/>
                          </w:rPr>
                        </w:pPr>
                      </w:p>
                      <w:p w14:paraId="407AA582" w14:textId="55D33450" w:rsidR="007B2319" w:rsidRDefault="00070409" w:rsidP="007B2319">
                        <w:pPr>
                          <w:spacing w:after="0" w:line="276" w:lineRule="auto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Professional </w:t>
                        </w:r>
                        <w:r w:rsidR="007B2319" w:rsidRPr="007B2319">
                          <w:rPr>
                            <w:b/>
                            <w:bCs/>
                            <w:sz w:val="28"/>
                            <w:szCs w:val="28"/>
                          </w:rPr>
                          <w:t>Certifications</w:t>
                        </w:r>
                      </w:p>
                      <w:p w14:paraId="4432FB84" w14:textId="4E51350F" w:rsidR="007B2319" w:rsidRPr="007B2319" w:rsidRDefault="007B2319" w:rsidP="00D465F7">
                        <w:pPr>
                          <w:spacing w:after="146" w:line="265" w:lineRule="auto"/>
                          <w:rPr>
                            <w:rFonts w:ascii="Calibri" w:eastAsia="Calibri" w:hAnsi="Calibri" w:cs="Calibri"/>
                            <w:kern w:val="2"/>
                            <w:sz w:val="15"/>
                            <w:szCs w:val="22"/>
                            <w:lang w:eastAsia="en-US"/>
                            <w14:ligatures w14:val="standardContextual"/>
                          </w:rPr>
                        </w:pPr>
                      </w:p>
                      <w:p w14:paraId="72E7D85B" w14:textId="77777777" w:rsidR="007B2319" w:rsidRPr="007B2319" w:rsidRDefault="007B2319" w:rsidP="007B2319">
                        <w:pPr>
                          <w:keepNext/>
                          <w:keepLines/>
                          <w:spacing w:after="8" w:line="248" w:lineRule="auto"/>
                          <w:ind w:left="14" w:hanging="14"/>
                          <w:outlineLvl w:val="1"/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</w:pPr>
                        <w:r w:rsidRPr="007B2319"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  <w:t>Jobberman Soft-Skills Training</w:t>
                        </w:r>
                      </w:p>
                      <w:p w14:paraId="4364205B" w14:textId="77777777" w:rsidR="007B2319" w:rsidRPr="007B2319" w:rsidRDefault="007B2319" w:rsidP="007B2319">
                        <w:pPr>
                          <w:spacing w:after="161" w:line="259" w:lineRule="auto"/>
                          <w:ind w:left="14" w:hanging="14"/>
                          <w:rPr>
                            <w:rFonts w:ascii="Calibri" w:eastAsia="Calibri" w:hAnsi="Calibri" w:cs="Calibri"/>
                            <w:kern w:val="2"/>
                            <w:sz w:val="15"/>
                            <w:szCs w:val="22"/>
                            <w:lang w:eastAsia="en-US"/>
                            <w14:ligatures w14:val="standardContextual"/>
                          </w:rPr>
                        </w:pPr>
                        <w:r w:rsidRPr="007B2319">
                          <w:rPr>
                            <w:rFonts w:ascii="Calibri" w:eastAsia="Calibri" w:hAnsi="Calibri" w:cs="Calibri"/>
                            <w:kern w:val="2"/>
                            <w:sz w:val="16"/>
                            <w:szCs w:val="22"/>
                            <w:lang w:eastAsia="en-US"/>
                            <w14:ligatures w14:val="standardContextual"/>
                          </w:rPr>
                          <w:t>Jobberman • 2022</w:t>
                        </w:r>
                      </w:p>
                      <w:p w14:paraId="7400F962" w14:textId="78DBF10F" w:rsidR="00D465F7" w:rsidRDefault="002205DF" w:rsidP="00D465F7">
                        <w:pPr>
                          <w:spacing w:after="161" w:line="259" w:lineRule="auto"/>
                          <w:ind w:left="14" w:hanging="14"/>
                          <w:rPr>
                            <w:rFonts w:ascii="Calibri" w:eastAsia="Calibri" w:hAnsi="Calibri" w:cs="Calibri"/>
                            <w:kern w:val="2"/>
                            <w:sz w:val="16"/>
                            <w:szCs w:val="22"/>
                            <w:lang w:eastAsia="en-US"/>
                            <w14:ligatures w14:val="standardContextual"/>
                          </w:rPr>
                        </w:pPr>
                        <w:r w:rsidRPr="002205DF"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  <w:t xml:space="preserve">The Complete 2024 Web Development Bootcamp </w:t>
                        </w:r>
                        <w:r w:rsidR="00D465F7">
                          <w:rPr>
                            <w:rFonts w:ascii="Calibri" w:eastAsia="Calibri" w:hAnsi="Calibri" w:cs="Calibri"/>
                            <w:kern w:val="2"/>
                            <w:sz w:val="16"/>
                            <w:szCs w:val="22"/>
                            <w:lang w:eastAsia="en-US"/>
                            <w14:ligatures w14:val="standardContextual"/>
                          </w:rPr>
                          <w:t>Udemy</w:t>
                        </w:r>
                        <w:r w:rsidR="00D465F7" w:rsidRPr="007B2319">
                          <w:rPr>
                            <w:rFonts w:ascii="Calibri" w:eastAsia="Calibri" w:hAnsi="Calibri" w:cs="Calibri"/>
                            <w:kern w:val="2"/>
                            <w:sz w:val="16"/>
                            <w:szCs w:val="22"/>
                            <w:lang w:eastAsia="en-US"/>
                            <w14:ligatures w14:val="standardContextual"/>
                          </w:rPr>
                          <w:t xml:space="preserve"> • 202</w:t>
                        </w:r>
                        <w:r w:rsidR="00D465F7">
                          <w:rPr>
                            <w:rFonts w:ascii="Calibri" w:eastAsia="Calibri" w:hAnsi="Calibri" w:cs="Calibri"/>
                            <w:kern w:val="2"/>
                            <w:sz w:val="16"/>
                            <w:szCs w:val="22"/>
                            <w:lang w:eastAsia="en-US"/>
                            <w14:ligatures w14:val="standardContextual"/>
                          </w:rPr>
                          <w:t>3</w:t>
                        </w:r>
                      </w:p>
                      <w:p w14:paraId="1539F5F4" w14:textId="76F64A63" w:rsidR="0033738D" w:rsidRDefault="002205DF" w:rsidP="0033738D">
                        <w:pPr>
                          <w:keepNext/>
                          <w:keepLines/>
                          <w:spacing w:after="8" w:line="248" w:lineRule="auto"/>
                          <w:ind w:left="14" w:hanging="14"/>
                          <w:outlineLvl w:val="1"/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  <w:t>ALX Software E</w:t>
                        </w:r>
                        <w:r w:rsidRPr="002205DF"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  <w:t>ngineering</w:t>
                        </w:r>
                      </w:p>
                      <w:p w14:paraId="68497DE5" w14:textId="4C7902FD" w:rsidR="0033738D" w:rsidRDefault="002205DF" w:rsidP="0033738D">
                        <w:pPr>
                          <w:spacing w:after="161" w:line="259" w:lineRule="auto"/>
                          <w:ind w:left="14" w:hanging="14"/>
                          <w:rPr>
                            <w:rFonts w:ascii="Calibri" w:eastAsia="Calibri" w:hAnsi="Calibri" w:cs="Calibri"/>
                            <w:kern w:val="2"/>
                            <w:sz w:val="16"/>
                            <w:szCs w:val="22"/>
                            <w:lang w:eastAsia="en-US"/>
                            <w14:ligatures w14:val="standardContextual"/>
                          </w:rPr>
                        </w:pPr>
                        <w:r>
                          <w:rPr>
                            <w:rFonts w:ascii="Calibri" w:eastAsia="Calibri" w:hAnsi="Calibri" w:cs="Calibri"/>
                            <w:kern w:val="2"/>
                            <w:sz w:val="16"/>
                            <w:szCs w:val="22"/>
                            <w:lang w:eastAsia="en-US"/>
                            <w14:ligatures w14:val="standardContextual"/>
                          </w:rPr>
                          <w:t>ALX</w:t>
                        </w:r>
                        <w:r w:rsidR="0033738D" w:rsidRPr="0033738D">
                          <w:rPr>
                            <w:rFonts w:ascii="Calibri" w:eastAsia="Calibri" w:hAnsi="Calibri" w:cs="Calibri"/>
                            <w:kern w:val="2"/>
                            <w:sz w:val="16"/>
                            <w:szCs w:val="22"/>
                            <w:lang w:eastAsia="en-US"/>
                            <w14:ligatures w14:val="standardContextual"/>
                          </w:rPr>
                          <w:t xml:space="preserve"> •</w:t>
                        </w:r>
                        <w:r w:rsidR="0033738D">
                          <w:rPr>
                            <w:rFonts w:ascii="Calibri" w:eastAsia="Calibri" w:hAnsi="Calibri" w:cs="Calibri"/>
                            <w:kern w:val="2"/>
                            <w:sz w:val="16"/>
                            <w:szCs w:val="22"/>
                            <w:lang w:eastAsia="en-US"/>
                            <w14:ligatures w14:val="standardContextual"/>
                          </w:rPr>
                          <w:t xml:space="preserve"> </w:t>
                        </w:r>
                        <w:r w:rsidR="0033738D" w:rsidRPr="0033738D">
                          <w:rPr>
                            <w:rFonts w:ascii="Calibri" w:eastAsia="Calibri" w:hAnsi="Calibri" w:cs="Calibri"/>
                            <w:kern w:val="2"/>
                            <w:sz w:val="16"/>
                            <w:szCs w:val="22"/>
                            <w:lang w:eastAsia="en-US"/>
                            <w14:ligatures w14:val="standardContextual"/>
                          </w:rPr>
                          <w:t>2024</w:t>
                        </w:r>
                      </w:p>
                      <w:p w14:paraId="10BA9D18" w14:textId="77777777" w:rsidR="007B2319" w:rsidRPr="007933A9" w:rsidRDefault="007B2319" w:rsidP="007B2319">
                        <w:pPr>
                          <w:spacing w:after="0" w:line="276" w:lineRule="auto"/>
                        </w:pPr>
                      </w:p>
                      <w:p w14:paraId="0E5B045F" w14:textId="43867E5B" w:rsidR="007B2319" w:rsidRDefault="00B81198" w:rsidP="00B81198">
                        <w:pPr>
                          <w:spacing w:after="0" w:line="276" w:lineRule="auto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B81198">
                          <w:rPr>
                            <w:b/>
                            <w:bCs/>
                            <w:sz w:val="28"/>
                            <w:szCs w:val="28"/>
                          </w:rPr>
                          <w:t>Publications</w:t>
                        </w:r>
                      </w:p>
                      <w:p w14:paraId="350590CC" w14:textId="77777777" w:rsidR="00B81198" w:rsidRDefault="00B81198" w:rsidP="00B81198">
                        <w:pPr>
                          <w:spacing w:after="0" w:line="276" w:lineRule="auto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2D0459D8" w14:textId="2A54163F" w:rsidR="002205DF" w:rsidRPr="002205DF" w:rsidRDefault="002205DF" w:rsidP="002205DF">
                        <w:pPr>
                          <w:keepNext/>
                          <w:keepLines/>
                          <w:spacing w:after="8" w:line="248" w:lineRule="auto"/>
                          <w:ind w:left="14" w:hanging="14"/>
                          <w:outlineLvl w:val="1"/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</w:pPr>
                        <w:r w:rsidRPr="002205DF"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  <w:t>Maize Leaf D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  <w:t>isease Detection Model Using AI</w:t>
                        </w:r>
                      </w:p>
                      <w:p w14:paraId="1AF774BC" w14:textId="77777777" w:rsidR="002205DF" w:rsidRPr="002205DF" w:rsidRDefault="002205DF" w:rsidP="002205DF">
                        <w:pPr>
                          <w:keepNext/>
                          <w:keepLines/>
                          <w:spacing w:after="8" w:line="248" w:lineRule="auto"/>
                          <w:ind w:left="14" w:hanging="14"/>
                          <w:outlineLvl w:val="1"/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</w:pPr>
                        <w:r w:rsidRPr="002205DF"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  <w:t>Publication Date</w:t>
                        </w:r>
                      </w:p>
                      <w:p w14:paraId="743F26C3" w14:textId="76E62DAC" w:rsidR="002205DF" w:rsidRPr="002205DF" w:rsidRDefault="002205DF" w:rsidP="002205DF">
                        <w:pPr>
                          <w:keepNext/>
                          <w:keepLines/>
                          <w:spacing w:after="8" w:line="248" w:lineRule="auto"/>
                          <w:ind w:left="14" w:hanging="14"/>
                          <w:outlineLvl w:val="1"/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  <w:t>June 2024</w:t>
                        </w:r>
                      </w:p>
                      <w:p w14:paraId="35BEF3A3" w14:textId="77777777" w:rsidR="002205DF" w:rsidRPr="002205DF" w:rsidRDefault="002205DF" w:rsidP="002205DF">
                        <w:pPr>
                          <w:keepNext/>
                          <w:keepLines/>
                          <w:spacing w:after="8" w:line="248" w:lineRule="auto"/>
                          <w:ind w:left="14" w:hanging="14"/>
                          <w:outlineLvl w:val="1"/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</w:pPr>
                        <w:r w:rsidRPr="002205DF"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  <w:t>Journal</w:t>
                        </w:r>
                      </w:p>
                      <w:p w14:paraId="77FC11D3" w14:textId="17CFA676" w:rsidR="002205DF" w:rsidRPr="002205DF" w:rsidRDefault="002205DF" w:rsidP="002205DF">
                        <w:pPr>
                          <w:keepNext/>
                          <w:keepLines/>
                          <w:spacing w:after="8" w:line="248" w:lineRule="auto"/>
                          <w:ind w:left="14" w:hanging="14"/>
                          <w:outlineLvl w:val="1"/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</w:pPr>
                        <w:r w:rsidRPr="002205DF"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  <w:t>International Journal of Machine Learning and Agricultural Applications (IJMLAA), Volume 7,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  <w:t xml:space="preserve"> Issue 3, pages 145-158</w:t>
                        </w:r>
                      </w:p>
                      <w:p w14:paraId="1C44D273" w14:textId="77777777" w:rsidR="002205DF" w:rsidRPr="002205DF" w:rsidRDefault="002205DF" w:rsidP="002205DF">
                        <w:pPr>
                          <w:keepNext/>
                          <w:keepLines/>
                          <w:spacing w:after="8" w:line="248" w:lineRule="auto"/>
                          <w:ind w:left="14" w:hanging="14"/>
                          <w:outlineLvl w:val="1"/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</w:pPr>
                        <w:r w:rsidRPr="002205DF"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  <w:t>DOI</w:t>
                        </w:r>
                      </w:p>
                      <w:p w14:paraId="19F59113" w14:textId="1431BDFC" w:rsidR="002205DF" w:rsidRPr="002205DF" w:rsidRDefault="002205DF" w:rsidP="002205DF">
                        <w:pPr>
                          <w:keepNext/>
                          <w:keepLines/>
                          <w:spacing w:after="8" w:line="248" w:lineRule="auto"/>
                          <w:ind w:left="14" w:hanging="14"/>
                          <w:outlineLvl w:val="1"/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  <w:t>10.11591/ijmlaa.v7i3.pp145-158</w:t>
                        </w:r>
                      </w:p>
                      <w:p w14:paraId="7CCB4A9C" w14:textId="77777777" w:rsidR="002205DF" w:rsidRPr="002205DF" w:rsidRDefault="002205DF" w:rsidP="002205DF">
                        <w:pPr>
                          <w:keepNext/>
                          <w:keepLines/>
                          <w:spacing w:after="8" w:line="248" w:lineRule="auto"/>
                          <w:ind w:left="14" w:hanging="14"/>
                          <w:outlineLvl w:val="1"/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</w:pPr>
                        <w:r w:rsidRPr="002205DF"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  <w:t>License</w:t>
                        </w:r>
                      </w:p>
                      <w:p w14:paraId="226359E3" w14:textId="53521A1A" w:rsidR="002205DF" w:rsidRPr="002205DF" w:rsidRDefault="002205DF" w:rsidP="002205DF">
                        <w:pPr>
                          <w:keepNext/>
                          <w:keepLines/>
                          <w:spacing w:after="8" w:line="248" w:lineRule="auto"/>
                          <w:ind w:left="14" w:hanging="14"/>
                          <w:outlineLvl w:val="1"/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  <w:t>CC BY-SA 4.0</w:t>
                        </w:r>
                      </w:p>
                      <w:p w14:paraId="587C3121" w14:textId="77777777" w:rsidR="002205DF" w:rsidRPr="002205DF" w:rsidRDefault="002205DF" w:rsidP="002205DF">
                        <w:pPr>
                          <w:keepNext/>
                          <w:keepLines/>
                          <w:spacing w:after="8" w:line="248" w:lineRule="auto"/>
                          <w:ind w:left="14" w:hanging="14"/>
                          <w:outlineLvl w:val="1"/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</w:pPr>
                        <w:r w:rsidRPr="002205DF"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  <w:t>Link</w:t>
                        </w:r>
                      </w:p>
                      <w:p w14:paraId="3F34A455" w14:textId="2F75ACC2" w:rsidR="00DC2742" w:rsidRPr="00B81198" w:rsidRDefault="002205DF" w:rsidP="002205DF">
                        <w:pPr>
                          <w:keepNext/>
                          <w:keepLines/>
                          <w:spacing w:after="8" w:line="248" w:lineRule="auto"/>
                          <w:ind w:left="14" w:hanging="14"/>
                          <w:outlineLvl w:val="1"/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</w:pPr>
                        <w:r w:rsidRPr="002205DF">
                          <w:rPr>
                            <w:rFonts w:ascii="Calibri" w:eastAsia="Calibri" w:hAnsi="Calibri" w:cs="Calibri"/>
                            <w:b/>
                            <w:kern w:val="2"/>
                            <w:sz w:val="18"/>
                            <w:szCs w:val="22"/>
                            <w:lang w:eastAsia="en-US"/>
                            <w14:ligatures w14:val="standardContextual"/>
                          </w:rPr>
                          <w:t>https://ijmlaa.iaescore.com/index.php/IJMLAA/article/view/145-158</w:t>
                        </w:r>
                      </w:p>
                      <w:p w14:paraId="15738E63" w14:textId="77777777" w:rsidR="00B81198" w:rsidRPr="00B81198" w:rsidRDefault="00B81198" w:rsidP="00B81198">
                        <w:pPr>
                          <w:spacing w:after="0" w:line="276" w:lineRule="auto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7933A9" w:rsidRPr="00474BA6">
        <w:rPr>
          <w:b/>
          <w:bCs/>
          <w:color w:val="000000" w:themeColor="text2"/>
        </w:rPr>
        <w:t>SUMMARY</w:t>
      </w:r>
    </w:p>
    <w:p w14:paraId="14C8B618" w14:textId="77777777" w:rsidR="002205DF" w:rsidRDefault="002205DF">
      <w:pPr>
        <w:pStyle w:val="SectionHeading"/>
        <w:rPr>
          <w:rFonts w:eastAsia="Times New Roman"/>
          <w:caps w:val="0"/>
          <w:color w:val="000000" w:themeColor="text1"/>
          <w:sz w:val="20"/>
        </w:rPr>
      </w:pPr>
      <w:r w:rsidRPr="002205DF">
        <w:rPr>
          <w:rFonts w:eastAsia="Times New Roman"/>
          <w:caps w:val="0"/>
          <w:color w:val="000000" w:themeColor="text1"/>
          <w:sz w:val="20"/>
        </w:rPr>
        <w:t>A highly motivated computer science graduate from Olabisi Onabanjo University, Ago-</w:t>
      </w:r>
      <w:proofErr w:type="spellStart"/>
      <w:r w:rsidRPr="002205DF">
        <w:rPr>
          <w:rFonts w:eastAsia="Times New Roman"/>
          <w:caps w:val="0"/>
          <w:color w:val="000000" w:themeColor="text1"/>
          <w:sz w:val="20"/>
        </w:rPr>
        <w:t>Iwoye</w:t>
      </w:r>
      <w:proofErr w:type="spellEnd"/>
      <w:r w:rsidRPr="002205DF">
        <w:rPr>
          <w:rFonts w:eastAsia="Times New Roman"/>
          <w:caps w:val="0"/>
          <w:color w:val="000000" w:themeColor="text1"/>
          <w:sz w:val="20"/>
        </w:rPr>
        <w:t xml:space="preserve">, </w:t>
      </w:r>
      <w:proofErr w:type="spellStart"/>
      <w:r w:rsidRPr="002205DF">
        <w:rPr>
          <w:rFonts w:eastAsia="Times New Roman"/>
          <w:caps w:val="0"/>
          <w:color w:val="000000" w:themeColor="text1"/>
          <w:sz w:val="20"/>
        </w:rPr>
        <w:t>Ogun</w:t>
      </w:r>
      <w:proofErr w:type="spellEnd"/>
      <w:r w:rsidRPr="002205DF">
        <w:rPr>
          <w:rFonts w:eastAsia="Times New Roman"/>
          <w:caps w:val="0"/>
          <w:color w:val="000000" w:themeColor="text1"/>
          <w:sz w:val="20"/>
        </w:rPr>
        <w:t xml:space="preserve"> State, Nigeria, with a strong foundation in software development, machine learning, and artificial intelligence. Proficient in Python and JavaScript, with hands-on experience in building and deploying web applications, as well as data-driven solutions. Demonstrated expertise in designing algorithms, data structures, and utilizing cloud services for scalable applications. Skilled in using libraries and frameworks like </w:t>
      </w:r>
      <w:proofErr w:type="spellStart"/>
      <w:r w:rsidRPr="002205DF">
        <w:rPr>
          <w:rFonts w:eastAsia="Times New Roman"/>
          <w:caps w:val="0"/>
          <w:color w:val="000000" w:themeColor="text1"/>
          <w:sz w:val="20"/>
        </w:rPr>
        <w:t>TensorFlow</w:t>
      </w:r>
      <w:proofErr w:type="spellEnd"/>
      <w:r w:rsidRPr="002205DF">
        <w:rPr>
          <w:rFonts w:eastAsia="Times New Roman"/>
          <w:caps w:val="0"/>
          <w:color w:val="000000" w:themeColor="text1"/>
          <w:sz w:val="20"/>
        </w:rPr>
        <w:t xml:space="preserve">, </w:t>
      </w:r>
      <w:proofErr w:type="spellStart"/>
      <w:r w:rsidRPr="002205DF">
        <w:rPr>
          <w:rFonts w:eastAsia="Times New Roman"/>
          <w:caps w:val="0"/>
          <w:color w:val="000000" w:themeColor="text1"/>
          <w:sz w:val="20"/>
        </w:rPr>
        <w:t>Django</w:t>
      </w:r>
      <w:proofErr w:type="spellEnd"/>
      <w:r w:rsidRPr="002205DF">
        <w:rPr>
          <w:rFonts w:eastAsia="Times New Roman"/>
          <w:caps w:val="0"/>
          <w:color w:val="000000" w:themeColor="text1"/>
          <w:sz w:val="20"/>
        </w:rPr>
        <w:t>, and React for full-stack development and machine learning projects. Seeking an opportunity to leverage my technical skills and contribute to innovative projects within a dynamic environment.</w:t>
      </w:r>
    </w:p>
    <w:p w14:paraId="29025B43" w14:textId="72FE7F3F" w:rsidR="005A635B" w:rsidRDefault="00070409">
      <w:pPr>
        <w:pStyle w:val="SectionHeading"/>
      </w:pPr>
      <w:r>
        <w:rPr>
          <w:b/>
          <w:bCs/>
          <w:color w:val="000000" w:themeColor="text2"/>
        </w:rPr>
        <w:t>C</w:t>
      </w:r>
      <w:r w:rsidR="00A559AC">
        <w:rPr>
          <w:b/>
          <w:bCs/>
          <w:color w:val="000000" w:themeColor="text2"/>
        </w:rPr>
        <w:t xml:space="preserve">URRENT </w:t>
      </w:r>
      <w:r w:rsidR="00B65E3F" w:rsidRPr="00474BA6">
        <w:rPr>
          <w:b/>
          <w:bCs/>
          <w:color w:val="000000" w:themeColor="text2"/>
        </w:rPr>
        <w:t>Experience</w:t>
      </w:r>
    </w:p>
    <w:p w14:paraId="1412B6F0" w14:textId="601D1091" w:rsidR="00A35C8F" w:rsidRPr="00BF7E29" w:rsidRDefault="00A35C8F" w:rsidP="00A35C8F">
      <w:pPr>
        <w:pStyle w:val="ResumeDate"/>
        <w:rPr>
          <w:b/>
        </w:rPr>
      </w:pPr>
      <w:r w:rsidRPr="00BF7E29">
        <w:rPr>
          <w:b/>
        </w:rPr>
        <w:t>Front-End Web Developer | Foodie Company</w:t>
      </w:r>
    </w:p>
    <w:p w14:paraId="45337C5C" w14:textId="193634E2" w:rsidR="00C53E64" w:rsidRPr="00FC130E" w:rsidRDefault="00A35C8F" w:rsidP="00A35C8F">
      <w:pPr>
        <w:pStyle w:val="ResumeDate"/>
        <w:rPr>
          <w:sz w:val="20"/>
        </w:rPr>
      </w:pPr>
      <w:r>
        <w:t>February 2024 - Present, Lagos, Nigeria</w:t>
      </w:r>
    </w:p>
    <w:p w14:paraId="57F5629C" w14:textId="77777777" w:rsidR="00A35C8F" w:rsidRPr="00A35C8F" w:rsidRDefault="00A35C8F" w:rsidP="000062D8">
      <w:pPr>
        <w:pStyle w:val="SectionHeading"/>
        <w:numPr>
          <w:ilvl w:val="0"/>
          <w:numId w:val="7"/>
        </w:numPr>
        <w:rPr>
          <w:caps w:val="0"/>
          <w:color w:val="000000" w:themeColor="text1"/>
          <w:sz w:val="16"/>
          <w:szCs w:val="16"/>
        </w:rPr>
      </w:pPr>
      <w:r w:rsidRPr="00A35C8F">
        <w:rPr>
          <w:caps w:val="0"/>
          <w:color w:val="000000" w:themeColor="text1"/>
          <w:sz w:val="16"/>
          <w:szCs w:val="16"/>
        </w:rPr>
        <w:t>Integrated modern web development technologies and frameworks into existing web applications to enhance performance and improve user experience.</w:t>
      </w:r>
    </w:p>
    <w:p w14:paraId="7BD4E691" w14:textId="77777777" w:rsidR="00A35C8F" w:rsidRPr="00A35C8F" w:rsidRDefault="00A35C8F" w:rsidP="000062D8">
      <w:pPr>
        <w:pStyle w:val="SectionHeading"/>
        <w:numPr>
          <w:ilvl w:val="0"/>
          <w:numId w:val="7"/>
        </w:numPr>
        <w:rPr>
          <w:caps w:val="0"/>
          <w:color w:val="000000" w:themeColor="text1"/>
          <w:sz w:val="16"/>
          <w:szCs w:val="16"/>
        </w:rPr>
      </w:pPr>
      <w:r w:rsidRPr="00A35C8F">
        <w:rPr>
          <w:caps w:val="0"/>
          <w:color w:val="000000" w:themeColor="text1"/>
          <w:sz w:val="16"/>
          <w:szCs w:val="16"/>
        </w:rPr>
        <w:t>Collaborated in development projects focused on upgrading or improving the user interface and functionality of the company's food delivery platform.</w:t>
      </w:r>
    </w:p>
    <w:p w14:paraId="319E3818" w14:textId="77777777" w:rsidR="00A35C8F" w:rsidRPr="00A35C8F" w:rsidRDefault="00A35C8F" w:rsidP="000062D8">
      <w:pPr>
        <w:pStyle w:val="SectionHeading"/>
        <w:numPr>
          <w:ilvl w:val="0"/>
          <w:numId w:val="7"/>
        </w:numPr>
        <w:rPr>
          <w:caps w:val="0"/>
          <w:color w:val="000000" w:themeColor="text1"/>
          <w:sz w:val="16"/>
          <w:szCs w:val="16"/>
        </w:rPr>
      </w:pPr>
      <w:r w:rsidRPr="00A35C8F">
        <w:rPr>
          <w:caps w:val="0"/>
          <w:color w:val="000000" w:themeColor="text1"/>
          <w:sz w:val="16"/>
          <w:szCs w:val="16"/>
        </w:rPr>
        <w:t>Engaged in research and development activities to innovate and implement new solutions for optimizing website speed and responsiveness.</w:t>
      </w:r>
    </w:p>
    <w:p w14:paraId="6E2F1AE5" w14:textId="77777777" w:rsidR="00A35C8F" w:rsidRDefault="00A35C8F" w:rsidP="000062D8">
      <w:pPr>
        <w:pStyle w:val="SectionHeading"/>
        <w:numPr>
          <w:ilvl w:val="0"/>
          <w:numId w:val="7"/>
        </w:numPr>
        <w:rPr>
          <w:caps w:val="0"/>
          <w:color w:val="000000" w:themeColor="text1"/>
          <w:sz w:val="16"/>
          <w:szCs w:val="16"/>
        </w:rPr>
      </w:pPr>
      <w:r w:rsidRPr="00A35C8F">
        <w:rPr>
          <w:caps w:val="0"/>
          <w:color w:val="000000" w:themeColor="text1"/>
          <w:sz w:val="16"/>
          <w:szCs w:val="16"/>
        </w:rPr>
        <w:t>Ensured that all web applications complied with industry standards and best practices, implementing security measures to protect user data and enhance platform reliability</w:t>
      </w:r>
    </w:p>
    <w:p w14:paraId="6CBB01C9" w14:textId="1B42B444" w:rsidR="00A47CD1" w:rsidRDefault="00A559AC" w:rsidP="00A35C8F">
      <w:pPr>
        <w:pStyle w:val="SectionHeading"/>
        <w:rPr>
          <w:b/>
          <w:bCs/>
          <w:color w:val="000000" w:themeColor="text2"/>
        </w:rPr>
      </w:pPr>
      <w:r w:rsidRPr="00A559AC">
        <w:rPr>
          <w:b/>
          <w:bCs/>
          <w:color w:val="000000" w:themeColor="text2"/>
        </w:rPr>
        <w:t>PREVIOUS EXPERIENCE</w:t>
      </w:r>
    </w:p>
    <w:p w14:paraId="7464B0C2" w14:textId="77777777" w:rsidR="00A47CD1" w:rsidRDefault="00A47CD1" w:rsidP="00A47CD1">
      <w:pPr>
        <w:spacing w:after="0"/>
      </w:pPr>
      <w:r>
        <w:t>January 2024 - September 2024, Remote</w:t>
      </w:r>
    </w:p>
    <w:p w14:paraId="1E11915F" w14:textId="010B0F20" w:rsidR="00A47CD1" w:rsidRDefault="00A47CD1" w:rsidP="00A47CD1">
      <w:r>
        <w:t>ALX Africa - Software Engineering Program</w:t>
      </w:r>
    </w:p>
    <w:p w14:paraId="2302B7BD" w14:textId="77777777" w:rsidR="00A47CD1" w:rsidRDefault="00A47CD1" w:rsidP="000062D8">
      <w:pPr>
        <w:pStyle w:val="ListParagraph"/>
        <w:numPr>
          <w:ilvl w:val="0"/>
          <w:numId w:val="12"/>
        </w:numPr>
      </w:pPr>
      <w:r>
        <w:t>Gained proficiency in using Linux terminals and managing servers for software deployment and troubleshooting.</w:t>
      </w:r>
    </w:p>
    <w:p w14:paraId="3A4F996A" w14:textId="77777777" w:rsidR="00A47CD1" w:rsidRDefault="00A47CD1" w:rsidP="000062D8">
      <w:pPr>
        <w:pStyle w:val="ListParagraph"/>
        <w:numPr>
          <w:ilvl w:val="0"/>
          <w:numId w:val="12"/>
        </w:numPr>
      </w:pPr>
      <w:r>
        <w:t xml:space="preserve">Developed a project similar to </w:t>
      </w:r>
      <w:proofErr w:type="spellStart"/>
      <w:r>
        <w:t>Airbnb</w:t>
      </w:r>
      <w:proofErr w:type="spellEnd"/>
      <w:r>
        <w:t>, focusing on full-stack development principles and applying object-oriented programming.</w:t>
      </w:r>
    </w:p>
    <w:p w14:paraId="1ABD437D" w14:textId="77777777" w:rsidR="00A47CD1" w:rsidRDefault="00A47CD1" w:rsidP="000062D8">
      <w:pPr>
        <w:pStyle w:val="ListParagraph"/>
        <w:numPr>
          <w:ilvl w:val="0"/>
          <w:numId w:val="12"/>
        </w:numPr>
      </w:pPr>
      <w:r>
        <w:t xml:space="preserve">Acquired skills in repository management and version control using </w:t>
      </w:r>
      <w:proofErr w:type="spellStart"/>
      <w:r>
        <w:t>Git</w:t>
      </w:r>
      <w:proofErr w:type="spellEnd"/>
      <w:r>
        <w:t>, including branching, merging, and collaborative workflows.</w:t>
      </w:r>
    </w:p>
    <w:p w14:paraId="69D2CCED" w14:textId="77777777" w:rsidR="00A47CD1" w:rsidRDefault="00A47CD1" w:rsidP="000062D8">
      <w:pPr>
        <w:pStyle w:val="ListParagraph"/>
        <w:numPr>
          <w:ilvl w:val="0"/>
          <w:numId w:val="12"/>
        </w:numPr>
      </w:pPr>
      <w:r>
        <w:t>Mastered core software engineering topics such as data structures, algorithms, low-level programming, network protocols, debugging, and systems engineering.</w:t>
      </w:r>
    </w:p>
    <w:p w14:paraId="3E4CCB5A" w14:textId="04001BBD" w:rsidR="00A47CD1" w:rsidRDefault="00A47CD1" w:rsidP="000062D8">
      <w:pPr>
        <w:pStyle w:val="ListParagraph"/>
        <w:numPr>
          <w:ilvl w:val="0"/>
          <w:numId w:val="12"/>
        </w:numPr>
      </w:pPr>
      <w:r>
        <w:t>Worked extensively with C programming and Python, gaining a deep understanding of memory management, shell</w:t>
      </w:r>
      <w:r w:rsidR="0075443A">
        <w:t xml:space="preserve"> scripting, and API integration</w:t>
      </w:r>
    </w:p>
    <w:p w14:paraId="5F41570E" w14:textId="340AB107" w:rsidR="008250B6" w:rsidRPr="008250B6" w:rsidRDefault="008250B6" w:rsidP="008250B6">
      <w:pPr>
        <w:pStyle w:val="ResumeDate"/>
      </w:pPr>
      <w:r w:rsidRPr="008250B6">
        <w:lastRenderedPageBreak/>
        <w:t xml:space="preserve">March 2022 - September 2022, </w:t>
      </w:r>
      <w:proofErr w:type="spellStart"/>
      <w:r w:rsidRPr="008250B6">
        <w:t>Ijebu</w:t>
      </w:r>
      <w:proofErr w:type="spellEnd"/>
      <w:r w:rsidRPr="008250B6">
        <w:t xml:space="preserve"> Ode, </w:t>
      </w:r>
      <w:proofErr w:type="spellStart"/>
      <w:r w:rsidRPr="008250B6">
        <w:t>Ogun</w:t>
      </w:r>
      <w:proofErr w:type="spellEnd"/>
      <w:r w:rsidRPr="008250B6">
        <w:t xml:space="preserve"> State</w:t>
      </w:r>
      <w:r w:rsidRPr="008250B6">
        <w:br/>
        <w:t xml:space="preserve">Tai </w:t>
      </w:r>
      <w:proofErr w:type="spellStart"/>
      <w:r w:rsidRPr="008250B6">
        <w:t>Solarin</w:t>
      </w:r>
      <w:proofErr w:type="spellEnd"/>
      <w:r w:rsidRPr="008250B6">
        <w:t xml:space="preserve"> University of Education - IT Intern</w:t>
      </w:r>
      <w:r>
        <w:t>.</w:t>
      </w:r>
    </w:p>
    <w:p w14:paraId="68B594D1" w14:textId="77777777" w:rsidR="008250B6" w:rsidRPr="008250B6" w:rsidRDefault="008250B6" w:rsidP="000062D8">
      <w:pPr>
        <w:pStyle w:val="ResumeDate"/>
        <w:numPr>
          <w:ilvl w:val="0"/>
          <w:numId w:val="8"/>
        </w:numPr>
      </w:pPr>
      <w:r w:rsidRPr="008250B6">
        <w:t>Collaborated with the IT team to maintain and support the university's digital infrastructure, ensuring smooth operation of systems and software.</w:t>
      </w:r>
    </w:p>
    <w:p w14:paraId="191B02E0" w14:textId="77777777" w:rsidR="008250B6" w:rsidRPr="008250B6" w:rsidRDefault="008250B6" w:rsidP="000062D8">
      <w:pPr>
        <w:pStyle w:val="ResumeDate"/>
        <w:numPr>
          <w:ilvl w:val="0"/>
          <w:numId w:val="8"/>
        </w:numPr>
      </w:pPr>
      <w:r w:rsidRPr="008250B6">
        <w:t>Assisted in troubleshooting hardware and software issues, providing technical support for faculty and staff.</w:t>
      </w:r>
    </w:p>
    <w:p w14:paraId="3C4A02E6" w14:textId="77777777" w:rsidR="008250B6" w:rsidRPr="008250B6" w:rsidRDefault="008250B6" w:rsidP="000062D8">
      <w:pPr>
        <w:pStyle w:val="ResumeDate"/>
        <w:numPr>
          <w:ilvl w:val="0"/>
          <w:numId w:val="8"/>
        </w:numPr>
      </w:pPr>
      <w:r w:rsidRPr="008250B6">
        <w:t>Participated in brainstorming sessions with the technical team to develop solutions for IT-related challenges.</w:t>
      </w:r>
    </w:p>
    <w:p w14:paraId="6F212769" w14:textId="7705C95B" w:rsidR="00C53E64" w:rsidRDefault="008250B6" w:rsidP="000062D8">
      <w:pPr>
        <w:pStyle w:val="ResumeDate"/>
        <w:numPr>
          <w:ilvl w:val="0"/>
          <w:numId w:val="8"/>
        </w:numPr>
      </w:pPr>
      <w:r w:rsidRPr="008250B6">
        <w:t>Utilized Microsoft Excel for tracking IT system performance, maintaining records, and generating reports to enhance the efficiency of the university’s IT services.</w:t>
      </w:r>
    </w:p>
    <w:p w14:paraId="3CA57D36" w14:textId="19EEBE43" w:rsidR="00A47CD1" w:rsidRPr="008250B6" w:rsidRDefault="00A47CD1" w:rsidP="008250B6">
      <w:pPr>
        <w:pStyle w:val="ResumeDate"/>
      </w:pPr>
      <w:r w:rsidRPr="008250B6">
        <w:t xml:space="preserve">March 2022 - September 2022, </w:t>
      </w:r>
      <w:proofErr w:type="spellStart"/>
      <w:r w:rsidRPr="008250B6">
        <w:t>Ijebu</w:t>
      </w:r>
      <w:proofErr w:type="spellEnd"/>
      <w:r w:rsidRPr="008250B6">
        <w:t xml:space="preserve"> Ode, </w:t>
      </w:r>
      <w:proofErr w:type="spellStart"/>
      <w:r w:rsidRPr="008250B6">
        <w:t>Ogun</w:t>
      </w:r>
      <w:proofErr w:type="spellEnd"/>
      <w:r w:rsidRPr="008250B6">
        <w:t xml:space="preserve"> State</w:t>
      </w:r>
      <w:r w:rsidRPr="008250B6">
        <w:br/>
        <w:t xml:space="preserve">Tai </w:t>
      </w:r>
      <w:proofErr w:type="spellStart"/>
      <w:r w:rsidRPr="008250B6">
        <w:t>Solarin</w:t>
      </w:r>
      <w:proofErr w:type="spellEnd"/>
      <w:r w:rsidRPr="008250B6">
        <w:t xml:space="preserve"> University of Education - IT Intern</w:t>
      </w:r>
      <w:r>
        <w:t>.</w:t>
      </w:r>
    </w:p>
    <w:p w14:paraId="33C16639" w14:textId="77777777" w:rsidR="00A47CD1" w:rsidRPr="008250B6" w:rsidRDefault="00A47CD1" w:rsidP="000062D8">
      <w:pPr>
        <w:pStyle w:val="ResumeDate"/>
        <w:numPr>
          <w:ilvl w:val="0"/>
          <w:numId w:val="8"/>
        </w:numPr>
      </w:pPr>
      <w:r w:rsidRPr="008250B6">
        <w:t>Collaborated with the IT team to maintain and support the university's digital infrastructure, ensuring smooth operation of systems and software.</w:t>
      </w:r>
    </w:p>
    <w:p w14:paraId="1D7B57E0" w14:textId="77777777" w:rsidR="00A47CD1" w:rsidRPr="008250B6" w:rsidRDefault="00A47CD1" w:rsidP="000062D8">
      <w:pPr>
        <w:pStyle w:val="ResumeDate"/>
        <w:numPr>
          <w:ilvl w:val="0"/>
          <w:numId w:val="8"/>
        </w:numPr>
      </w:pPr>
      <w:r w:rsidRPr="008250B6">
        <w:t>Assisted in troubleshooting hardware and software issues, providing technical support for faculty and staff.</w:t>
      </w:r>
    </w:p>
    <w:p w14:paraId="1FE6E493" w14:textId="77777777" w:rsidR="00A47CD1" w:rsidRPr="008250B6" w:rsidRDefault="00A47CD1" w:rsidP="000062D8">
      <w:pPr>
        <w:pStyle w:val="ResumeDate"/>
        <w:numPr>
          <w:ilvl w:val="0"/>
          <w:numId w:val="8"/>
        </w:numPr>
      </w:pPr>
      <w:r w:rsidRPr="008250B6">
        <w:t>Participated in brainstorming sessions with the technical team to develop solutions for IT-related challenges.</w:t>
      </w:r>
    </w:p>
    <w:p w14:paraId="77DB97B7" w14:textId="0666343D" w:rsidR="00A47CD1" w:rsidRDefault="00A47CD1" w:rsidP="000062D8">
      <w:pPr>
        <w:pStyle w:val="ResumeDate"/>
        <w:numPr>
          <w:ilvl w:val="0"/>
          <w:numId w:val="8"/>
        </w:numPr>
      </w:pPr>
      <w:r w:rsidRPr="008250B6">
        <w:t>Utilized Microsoft Excel for tracking IT system performance, maintaining records, and generating reports to enhance the efficiency of the university’s IT services.</w:t>
      </w:r>
    </w:p>
    <w:p w14:paraId="1B5AE8F2" w14:textId="58E93A16" w:rsidR="00A47CD1" w:rsidRPr="008250B6" w:rsidRDefault="00A47CD1" w:rsidP="008250B6">
      <w:pPr>
        <w:pStyle w:val="ResumeDate"/>
      </w:pPr>
      <w:r w:rsidRPr="008250B6">
        <w:t xml:space="preserve">March 2022 - September 2022, </w:t>
      </w:r>
      <w:proofErr w:type="spellStart"/>
      <w:r w:rsidRPr="008250B6">
        <w:t>Ijebu</w:t>
      </w:r>
      <w:proofErr w:type="spellEnd"/>
      <w:r w:rsidRPr="008250B6">
        <w:t xml:space="preserve"> Ode, </w:t>
      </w:r>
      <w:proofErr w:type="spellStart"/>
      <w:r w:rsidRPr="008250B6">
        <w:t>Ogun</w:t>
      </w:r>
      <w:proofErr w:type="spellEnd"/>
      <w:r w:rsidRPr="008250B6">
        <w:t xml:space="preserve"> State</w:t>
      </w:r>
      <w:r w:rsidRPr="008250B6">
        <w:br/>
        <w:t xml:space="preserve">Tai </w:t>
      </w:r>
      <w:proofErr w:type="spellStart"/>
      <w:r w:rsidRPr="008250B6">
        <w:t>Solarin</w:t>
      </w:r>
      <w:proofErr w:type="spellEnd"/>
      <w:r w:rsidRPr="008250B6">
        <w:t xml:space="preserve"> University of Education - IT Intern</w:t>
      </w:r>
      <w:r>
        <w:t>.</w:t>
      </w:r>
    </w:p>
    <w:p w14:paraId="09A751FA" w14:textId="77777777" w:rsidR="00A47CD1" w:rsidRPr="008250B6" w:rsidRDefault="00A47CD1" w:rsidP="000062D8">
      <w:pPr>
        <w:pStyle w:val="ResumeDate"/>
        <w:numPr>
          <w:ilvl w:val="0"/>
          <w:numId w:val="8"/>
        </w:numPr>
      </w:pPr>
      <w:r w:rsidRPr="008250B6">
        <w:t>Collaborated with the IT team to maintain and support the university's digital infrastructure, ensuring smooth operation of systems and software.</w:t>
      </w:r>
    </w:p>
    <w:p w14:paraId="730090ED" w14:textId="77777777" w:rsidR="00A47CD1" w:rsidRPr="008250B6" w:rsidRDefault="00A47CD1" w:rsidP="000062D8">
      <w:pPr>
        <w:pStyle w:val="ResumeDate"/>
        <w:numPr>
          <w:ilvl w:val="0"/>
          <w:numId w:val="8"/>
        </w:numPr>
      </w:pPr>
      <w:r w:rsidRPr="008250B6">
        <w:t>Assisted in troubleshooting hardware and software issues, providing technical support for faculty and staff.</w:t>
      </w:r>
    </w:p>
    <w:p w14:paraId="77C4BB45" w14:textId="77777777" w:rsidR="00A47CD1" w:rsidRPr="008250B6" w:rsidRDefault="00A47CD1" w:rsidP="000062D8">
      <w:pPr>
        <w:pStyle w:val="ResumeDate"/>
        <w:numPr>
          <w:ilvl w:val="0"/>
          <w:numId w:val="8"/>
        </w:numPr>
      </w:pPr>
      <w:r w:rsidRPr="008250B6">
        <w:t>Participated in brainstorming sessions with the technical team to develop solutions for IT-related challenges.</w:t>
      </w:r>
    </w:p>
    <w:p w14:paraId="51514AEA" w14:textId="585BE83C" w:rsidR="00A47CD1" w:rsidRDefault="00A47CD1" w:rsidP="000062D8">
      <w:pPr>
        <w:pStyle w:val="ResumeDate"/>
        <w:numPr>
          <w:ilvl w:val="0"/>
          <w:numId w:val="8"/>
        </w:numPr>
      </w:pPr>
      <w:r w:rsidRPr="008250B6">
        <w:t>Utilized Microsoft Excel for tracking IT system performance, maintaining records, and generating reports to enhance the efficiency of the university’s IT services.</w:t>
      </w:r>
    </w:p>
    <w:p w14:paraId="42A1AA73" w14:textId="478BC6F1" w:rsidR="00D41B15" w:rsidRDefault="00D41B15" w:rsidP="00D41B15">
      <w:pPr>
        <w:pStyle w:val="ResumeDate"/>
      </w:pPr>
      <w:r w:rsidRPr="00D41B15">
        <w:t xml:space="preserve">March 2021 - December 2021, </w:t>
      </w:r>
      <w:proofErr w:type="spellStart"/>
      <w:r w:rsidRPr="00D41B15">
        <w:t>Ijebu</w:t>
      </w:r>
      <w:proofErr w:type="spellEnd"/>
      <w:r w:rsidRPr="00D41B15">
        <w:t xml:space="preserve">-Ode, </w:t>
      </w:r>
      <w:proofErr w:type="spellStart"/>
      <w:r w:rsidRPr="00D41B15">
        <w:t>Ogun</w:t>
      </w:r>
      <w:proofErr w:type="spellEnd"/>
      <w:r w:rsidRPr="00D41B15">
        <w:t xml:space="preserve"> State</w:t>
      </w:r>
    </w:p>
    <w:p w14:paraId="40AD8645" w14:textId="4F14DAC3" w:rsidR="00D41B15" w:rsidRPr="00D41B15" w:rsidRDefault="00D41B15" w:rsidP="00D41B15">
      <w:pPr>
        <w:pStyle w:val="ResumeDate"/>
        <w:rPr>
          <w:b/>
        </w:rPr>
      </w:pPr>
      <w:proofErr w:type="spellStart"/>
      <w:r w:rsidRPr="00D41B15">
        <w:rPr>
          <w:b/>
        </w:rPr>
        <w:t>Emagination</w:t>
      </w:r>
      <w:proofErr w:type="spellEnd"/>
      <w:r w:rsidRPr="00D41B15">
        <w:rPr>
          <w:b/>
        </w:rPr>
        <w:t xml:space="preserve"> Graphics Studio - Graphics Designer &amp; Media Manager Intern</w:t>
      </w:r>
    </w:p>
    <w:p w14:paraId="2347DA48" w14:textId="5C04E114" w:rsidR="00D41B15" w:rsidRPr="00D41B15" w:rsidRDefault="00D41B15" w:rsidP="000062D8">
      <w:pPr>
        <w:pStyle w:val="Subsection"/>
        <w:numPr>
          <w:ilvl w:val="0"/>
          <w:numId w:val="10"/>
        </w:numPr>
        <w:rPr>
          <w:b w:val="0"/>
          <w:bCs w:val="0"/>
          <w:sz w:val="16"/>
          <w:szCs w:val="16"/>
        </w:rPr>
      </w:pPr>
      <w:r w:rsidRPr="00D41B15">
        <w:rPr>
          <w:b w:val="0"/>
          <w:bCs w:val="0"/>
          <w:sz w:val="16"/>
          <w:szCs w:val="16"/>
        </w:rPr>
        <w:t>Designed visually engaging graphics for various projects, enhancing brand visuals and promotional materials.</w:t>
      </w:r>
    </w:p>
    <w:p w14:paraId="168DBA20" w14:textId="77777777" w:rsidR="00D41B15" w:rsidRPr="00D41B15" w:rsidRDefault="00D41B15" w:rsidP="000062D8">
      <w:pPr>
        <w:pStyle w:val="Subsection"/>
        <w:numPr>
          <w:ilvl w:val="0"/>
          <w:numId w:val="9"/>
        </w:numPr>
        <w:rPr>
          <w:b w:val="0"/>
          <w:bCs w:val="0"/>
          <w:sz w:val="16"/>
          <w:szCs w:val="16"/>
        </w:rPr>
      </w:pPr>
      <w:r w:rsidRPr="00D41B15">
        <w:rPr>
          <w:b w:val="0"/>
          <w:bCs w:val="0"/>
          <w:sz w:val="16"/>
          <w:szCs w:val="16"/>
        </w:rPr>
        <w:t>Managed social media content, driving engagement and visibility for the studio’s online presence.</w:t>
      </w:r>
    </w:p>
    <w:p w14:paraId="562A196B" w14:textId="77777777" w:rsidR="00D41B15" w:rsidRPr="00D41B15" w:rsidRDefault="00D41B15" w:rsidP="000062D8">
      <w:pPr>
        <w:pStyle w:val="Subsection"/>
        <w:numPr>
          <w:ilvl w:val="0"/>
          <w:numId w:val="9"/>
        </w:numPr>
        <w:rPr>
          <w:b w:val="0"/>
          <w:bCs w:val="0"/>
          <w:sz w:val="16"/>
          <w:szCs w:val="16"/>
        </w:rPr>
      </w:pPr>
      <w:r w:rsidRPr="00D41B15">
        <w:rPr>
          <w:b w:val="0"/>
          <w:bCs w:val="0"/>
          <w:sz w:val="16"/>
          <w:szCs w:val="16"/>
        </w:rPr>
        <w:t>Collaborated with the creative team to brainstorm and implement design concepts aligned with client goals.</w:t>
      </w:r>
    </w:p>
    <w:p w14:paraId="0AEA411F" w14:textId="2B17B51C" w:rsidR="00B81198" w:rsidRDefault="00D41B15" w:rsidP="000062D8">
      <w:pPr>
        <w:pStyle w:val="ListBullet"/>
        <w:numPr>
          <w:ilvl w:val="0"/>
          <w:numId w:val="9"/>
        </w:numPr>
        <w:spacing w:after="0"/>
      </w:pPr>
      <w:r w:rsidRPr="00D41B15">
        <w:rPr>
          <w:sz w:val="16"/>
          <w:szCs w:val="16"/>
        </w:rPr>
        <w:t>Utilized design software to produce high-quality visuals, ensuring consistency with brand standards and marketing objectives.</w:t>
      </w:r>
    </w:p>
    <w:p w14:paraId="757AAA06" w14:textId="28E9C42D" w:rsidR="006D4B76" w:rsidRDefault="006D4B76" w:rsidP="006D4B76">
      <w:pPr>
        <w:pStyle w:val="SectionHeading"/>
        <w:rPr>
          <w:b/>
          <w:bCs/>
          <w:color w:val="000000" w:themeColor="text2"/>
        </w:rPr>
      </w:pPr>
      <w:r>
        <w:rPr>
          <w:b/>
          <w:bCs/>
          <w:color w:val="000000" w:themeColor="text2"/>
        </w:rPr>
        <w:t>LEADERSHIP EXPERIENCE</w:t>
      </w:r>
    </w:p>
    <w:p w14:paraId="02376D70" w14:textId="77777777" w:rsidR="00DA2A56" w:rsidRDefault="00DA2A56" w:rsidP="006D4B76">
      <w:pPr>
        <w:pStyle w:val="SectionHeading"/>
        <w:rPr>
          <w:b/>
          <w:bCs/>
          <w:color w:val="000000" w:themeColor="text2"/>
        </w:rPr>
      </w:pPr>
    </w:p>
    <w:p w14:paraId="2CB6ADA1" w14:textId="77777777" w:rsidR="00BF7E29" w:rsidRPr="00BF7E29" w:rsidRDefault="00BF7E29" w:rsidP="00BF7E29">
      <w:pPr>
        <w:pStyle w:val="SectionHeading"/>
        <w:rPr>
          <w:caps w:val="0"/>
          <w:color w:val="000000" w:themeColor="text1"/>
          <w:sz w:val="18"/>
        </w:rPr>
      </w:pPr>
      <w:r w:rsidRPr="00BF7E29">
        <w:rPr>
          <w:caps w:val="0"/>
          <w:color w:val="000000" w:themeColor="text1"/>
          <w:sz w:val="18"/>
        </w:rPr>
        <w:t xml:space="preserve">September 2024 – Present, </w:t>
      </w:r>
      <w:proofErr w:type="spellStart"/>
      <w:r w:rsidRPr="00BF7E29">
        <w:rPr>
          <w:caps w:val="0"/>
          <w:color w:val="000000" w:themeColor="text1"/>
          <w:sz w:val="18"/>
        </w:rPr>
        <w:t>Ogun</w:t>
      </w:r>
      <w:proofErr w:type="spellEnd"/>
      <w:r w:rsidRPr="00BF7E29">
        <w:rPr>
          <w:caps w:val="0"/>
          <w:color w:val="000000" w:themeColor="text1"/>
          <w:sz w:val="18"/>
        </w:rPr>
        <w:t>, Nigeria</w:t>
      </w:r>
    </w:p>
    <w:p w14:paraId="772FB9D9" w14:textId="77777777" w:rsidR="00BF7E29" w:rsidRPr="00BF7E29" w:rsidRDefault="00BF7E29" w:rsidP="00BF7E29">
      <w:pPr>
        <w:pStyle w:val="SectionHeading"/>
        <w:rPr>
          <w:b/>
          <w:caps w:val="0"/>
          <w:color w:val="000000" w:themeColor="text1"/>
          <w:sz w:val="20"/>
        </w:rPr>
      </w:pPr>
      <w:r w:rsidRPr="00BF7E29">
        <w:rPr>
          <w:b/>
          <w:caps w:val="0"/>
          <w:color w:val="000000" w:themeColor="text1"/>
          <w:sz w:val="20"/>
        </w:rPr>
        <w:t>Foodie Company</w:t>
      </w:r>
    </w:p>
    <w:p w14:paraId="138DDB28" w14:textId="77777777" w:rsidR="00BF7E29" w:rsidRPr="00BF7E29" w:rsidRDefault="00BF7E29" w:rsidP="00BF7E29">
      <w:pPr>
        <w:pStyle w:val="SectionHeading"/>
        <w:rPr>
          <w:b/>
          <w:caps w:val="0"/>
          <w:color w:val="000000" w:themeColor="text1"/>
          <w:sz w:val="18"/>
        </w:rPr>
      </w:pPr>
      <w:r w:rsidRPr="00BF7E29">
        <w:rPr>
          <w:b/>
          <w:caps w:val="0"/>
          <w:color w:val="000000" w:themeColor="text1"/>
          <w:sz w:val="18"/>
        </w:rPr>
        <w:t>Head of Web Development and Front-End Development</w:t>
      </w:r>
    </w:p>
    <w:p w14:paraId="3CD68CE1" w14:textId="77777777" w:rsidR="00BF7E29" w:rsidRPr="00BF7E29" w:rsidRDefault="00BF7E29" w:rsidP="000062D8">
      <w:pPr>
        <w:pStyle w:val="ListBullet"/>
        <w:numPr>
          <w:ilvl w:val="0"/>
          <w:numId w:val="5"/>
        </w:numPr>
        <w:spacing w:after="0"/>
        <w:rPr>
          <w:sz w:val="16"/>
          <w:szCs w:val="16"/>
        </w:rPr>
      </w:pPr>
      <w:r w:rsidRPr="00BF7E29">
        <w:rPr>
          <w:sz w:val="16"/>
          <w:szCs w:val="16"/>
        </w:rPr>
        <w:t>Coordinated with team members to ensure maximum efficiency in project execution and alignment with company goals.</w:t>
      </w:r>
    </w:p>
    <w:p w14:paraId="0DE7638A" w14:textId="77777777" w:rsidR="00BF7E29" w:rsidRPr="00BF7E29" w:rsidRDefault="00BF7E29" w:rsidP="000062D8">
      <w:pPr>
        <w:pStyle w:val="ListBullet"/>
        <w:numPr>
          <w:ilvl w:val="0"/>
          <w:numId w:val="5"/>
        </w:numPr>
        <w:spacing w:after="0"/>
        <w:rPr>
          <w:sz w:val="16"/>
          <w:szCs w:val="16"/>
        </w:rPr>
      </w:pPr>
      <w:r w:rsidRPr="00BF7E29">
        <w:rPr>
          <w:sz w:val="16"/>
          <w:szCs w:val="16"/>
        </w:rPr>
        <w:t>Applied problem-solving techniques to streamline processes and accelerate solution generation.</w:t>
      </w:r>
    </w:p>
    <w:p w14:paraId="4EF87769" w14:textId="61894AED" w:rsidR="00DA2A56" w:rsidRPr="00BF7E29" w:rsidRDefault="00BF7E29" w:rsidP="000062D8">
      <w:pPr>
        <w:pStyle w:val="ListBullet"/>
        <w:numPr>
          <w:ilvl w:val="0"/>
          <w:numId w:val="5"/>
        </w:numPr>
        <w:spacing w:after="0"/>
        <w:rPr>
          <w:sz w:val="16"/>
          <w:szCs w:val="16"/>
        </w:rPr>
      </w:pPr>
      <w:r w:rsidRPr="00BF7E29">
        <w:rPr>
          <w:sz w:val="16"/>
          <w:szCs w:val="16"/>
        </w:rPr>
        <w:t>Assigned tasks based on team members' technical expertise and academic backgrounds to optimize pr</w:t>
      </w:r>
      <w:r>
        <w:rPr>
          <w:sz w:val="16"/>
          <w:szCs w:val="16"/>
        </w:rPr>
        <w:t>oductivity and project outcomes</w:t>
      </w:r>
      <w:r w:rsidR="00DA2A56" w:rsidRPr="00BF7E29">
        <w:rPr>
          <w:sz w:val="16"/>
          <w:szCs w:val="16"/>
        </w:rPr>
        <w:t>.</w:t>
      </w:r>
    </w:p>
    <w:p w14:paraId="002538F7" w14:textId="77777777" w:rsidR="00DA2A56" w:rsidRDefault="00DA2A56" w:rsidP="00DA2A56">
      <w:pPr>
        <w:pStyle w:val="ListBullet"/>
        <w:numPr>
          <w:ilvl w:val="0"/>
          <w:numId w:val="0"/>
        </w:numPr>
        <w:spacing w:after="0"/>
        <w:ind w:left="216" w:hanging="216"/>
        <w:rPr>
          <w:sz w:val="16"/>
          <w:szCs w:val="16"/>
        </w:rPr>
      </w:pPr>
    </w:p>
    <w:p w14:paraId="153F80B6" w14:textId="77777777" w:rsidR="00CE5756" w:rsidRDefault="00CE5756" w:rsidP="00DA2A56">
      <w:pPr>
        <w:pStyle w:val="ListBullet"/>
        <w:numPr>
          <w:ilvl w:val="0"/>
          <w:numId w:val="0"/>
        </w:numPr>
        <w:spacing w:after="0"/>
        <w:ind w:left="216" w:hanging="216"/>
        <w:rPr>
          <w:sz w:val="16"/>
          <w:szCs w:val="16"/>
        </w:rPr>
      </w:pPr>
    </w:p>
    <w:p w14:paraId="13C8B672" w14:textId="4D3C4D5C" w:rsidR="00DA2A56" w:rsidRDefault="00BF7E29" w:rsidP="00DA2A56">
      <w:pPr>
        <w:pStyle w:val="ListBullet"/>
        <w:numPr>
          <w:ilvl w:val="0"/>
          <w:numId w:val="0"/>
        </w:numPr>
        <w:spacing w:after="0"/>
        <w:ind w:left="216" w:hanging="216"/>
        <w:rPr>
          <w:sz w:val="16"/>
          <w:szCs w:val="16"/>
        </w:rPr>
      </w:pPr>
      <w:r>
        <w:rPr>
          <w:sz w:val="16"/>
          <w:szCs w:val="16"/>
        </w:rPr>
        <w:t>2021- 2024</w:t>
      </w:r>
    </w:p>
    <w:p w14:paraId="33464A4D" w14:textId="316DC9AF" w:rsidR="00BF7E29" w:rsidRDefault="00BF7E29" w:rsidP="00BF7E29">
      <w:pPr>
        <w:pStyle w:val="ListBullet"/>
        <w:numPr>
          <w:ilvl w:val="0"/>
          <w:numId w:val="0"/>
        </w:numPr>
        <w:spacing w:after="0"/>
        <w:rPr>
          <w:b/>
          <w:bCs/>
          <w:sz w:val="22"/>
          <w:szCs w:val="22"/>
        </w:rPr>
      </w:pPr>
      <w:r w:rsidRPr="00BF7E29">
        <w:rPr>
          <w:b/>
          <w:bCs/>
          <w:sz w:val="22"/>
          <w:szCs w:val="22"/>
        </w:rPr>
        <w:t>Olabisi Onabanjo University, Ago-</w:t>
      </w:r>
      <w:proofErr w:type="spellStart"/>
      <w:r w:rsidRPr="00BF7E29">
        <w:rPr>
          <w:b/>
          <w:bCs/>
          <w:sz w:val="22"/>
          <w:szCs w:val="22"/>
        </w:rPr>
        <w:t>Iwoye</w:t>
      </w:r>
      <w:proofErr w:type="spellEnd"/>
      <w:r w:rsidRPr="00BF7E29">
        <w:rPr>
          <w:b/>
          <w:bCs/>
          <w:sz w:val="22"/>
          <w:szCs w:val="22"/>
        </w:rPr>
        <w:t xml:space="preserve">, </w:t>
      </w:r>
      <w:proofErr w:type="spellStart"/>
      <w:r w:rsidRPr="00BF7E29">
        <w:rPr>
          <w:b/>
          <w:bCs/>
          <w:sz w:val="22"/>
          <w:szCs w:val="22"/>
        </w:rPr>
        <w:t>Ogun</w:t>
      </w:r>
      <w:proofErr w:type="spellEnd"/>
      <w:r w:rsidR="0044546E">
        <w:rPr>
          <w:b/>
          <w:bCs/>
          <w:sz w:val="22"/>
          <w:szCs w:val="22"/>
        </w:rPr>
        <w:t xml:space="preserve"> </w:t>
      </w:r>
      <w:proofErr w:type="spellStart"/>
      <w:r w:rsidR="0044546E">
        <w:rPr>
          <w:b/>
          <w:bCs/>
          <w:sz w:val="22"/>
          <w:szCs w:val="22"/>
        </w:rPr>
        <w:t>State</w:t>
      </w:r>
      <w:proofErr w:type="spellEnd"/>
    </w:p>
    <w:p w14:paraId="5F3A94F0" w14:textId="7779CEB4" w:rsidR="00DA2A56" w:rsidRDefault="00DA2A56" w:rsidP="00BF7E29">
      <w:pPr>
        <w:pStyle w:val="ListBullet"/>
        <w:numPr>
          <w:ilvl w:val="0"/>
          <w:numId w:val="0"/>
        </w:num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Head of Group </w:t>
      </w:r>
      <w:proofErr w:type="spellStart"/>
      <w:r>
        <w:rPr>
          <w:b/>
          <w:bCs/>
          <w:sz w:val="22"/>
          <w:szCs w:val="22"/>
        </w:rPr>
        <w:t>for</w:t>
      </w:r>
      <w:r w:rsidR="0060260A">
        <w:rPr>
          <w:b/>
          <w:bCs/>
          <w:sz w:val="22"/>
          <w:szCs w:val="22"/>
        </w:rPr>
        <w:t>qQ</w:t>
      </w:r>
      <w:proofErr w:type="spellEnd"/>
      <w:r w:rsidR="0060260A">
        <w:rPr>
          <w:b/>
          <w:bCs/>
          <w:sz w:val="22"/>
          <w:szCs w:val="22"/>
        </w:rPr>
        <w:tab/>
      </w:r>
      <w:r w:rsidR="0060260A">
        <w:rPr>
          <w:b/>
          <w:bCs/>
          <w:sz w:val="22"/>
          <w:szCs w:val="22"/>
        </w:rPr>
        <w:tab/>
        <w:t>-D</w:t>
      </w:r>
      <w:bookmarkStart w:id="0" w:name="_GoBack"/>
      <w:bookmarkEnd w:id="0"/>
      <w:r>
        <w:rPr>
          <w:b/>
          <w:bCs/>
          <w:sz w:val="22"/>
          <w:szCs w:val="22"/>
        </w:rPr>
        <w:t xml:space="preserve"> Multiple Class Projects</w:t>
      </w:r>
    </w:p>
    <w:p w14:paraId="15931737" w14:textId="77777777" w:rsidR="00DA2A56" w:rsidRPr="00DA2A56" w:rsidRDefault="00DA2A56" w:rsidP="000062D8">
      <w:pPr>
        <w:numPr>
          <w:ilvl w:val="0"/>
          <w:numId w:val="6"/>
        </w:numPr>
        <w:spacing w:after="10" w:line="248" w:lineRule="auto"/>
        <w:ind w:hanging="161"/>
        <w:rPr>
          <w:sz w:val="16"/>
          <w:szCs w:val="16"/>
        </w:rPr>
      </w:pPr>
      <w:r w:rsidRPr="00DA2A56">
        <w:rPr>
          <w:sz w:val="16"/>
          <w:szCs w:val="16"/>
        </w:rPr>
        <w:t xml:space="preserve">Coordinated and supervised group projects in both theoretical and experimental areas. </w:t>
      </w:r>
    </w:p>
    <w:p w14:paraId="46EE5C6A" w14:textId="77777777" w:rsidR="00DA2A56" w:rsidRPr="00DA2A56" w:rsidRDefault="00DA2A56" w:rsidP="000062D8">
      <w:pPr>
        <w:numPr>
          <w:ilvl w:val="0"/>
          <w:numId w:val="6"/>
        </w:numPr>
        <w:spacing w:after="10" w:line="248" w:lineRule="auto"/>
        <w:ind w:hanging="161"/>
        <w:rPr>
          <w:sz w:val="16"/>
          <w:szCs w:val="16"/>
        </w:rPr>
      </w:pPr>
      <w:r w:rsidRPr="00DA2A56">
        <w:rPr>
          <w:sz w:val="16"/>
          <w:szCs w:val="16"/>
        </w:rPr>
        <w:t xml:space="preserve">Communicated effectively with group members and instructors, ensuring timely completion and quality of deliverables. </w:t>
      </w:r>
    </w:p>
    <w:p w14:paraId="415C3AA1" w14:textId="77777777" w:rsidR="00DA2A56" w:rsidRDefault="00DA2A56" w:rsidP="000062D8">
      <w:pPr>
        <w:numPr>
          <w:ilvl w:val="0"/>
          <w:numId w:val="6"/>
        </w:numPr>
        <w:spacing w:after="10" w:line="248" w:lineRule="auto"/>
        <w:ind w:hanging="161"/>
        <w:rPr>
          <w:sz w:val="16"/>
          <w:szCs w:val="16"/>
        </w:rPr>
      </w:pPr>
      <w:r w:rsidRPr="00DA2A56">
        <w:rPr>
          <w:sz w:val="16"/>
          <w:szCs w:val="16"/>
        </w:rPr>
        <w:t xml:space="preserve">Demonstrated critical thinking skills in solving challenges. </w:t>
      </w:r>
    </w:p>
    <w:p w14:paraId="55A14E6F" w14:textId="77777777" w:rsidR="00DA2A56" w:rsidRDefault="00DA2A56" w:rsidP="00DA2A56">
      <w:pPr>
        <w:spacing w:after="10" w:line="248" w:lineRule="auto"/>
        <w:rPr>
          <w:sz w:val="16"/>
          <w:szCs w:val="16"/>
        </w:rPr>
      </w:pPr>
    </w:p>
    <w:p w14:paraId="5AE3161E" w14:textId="6106883E" w:rsidR="00DA2A56" w:rsidRDefault="00DA2A56" w:rsidP="00DA2A56">
      <w:pPr>
        <w:spacing w:after="10" w:line="248" w:lineRule="auto"/>
        <w:rPr>
          <w:sz w:val="16"/>
          <w:szCs w:val="16"/>
        </w:rPr>
      </w:pPr>
      <w:r>
        <w:rPr>
          <w:sz w:val="16"/>
          <w:szCs w:val="16"/>
        </w:rPr>
        <w:t>2022-2023</w:t>
      </w:r>
    </w:p>
    <w:p w14:paraId="1D3841D0" w14:textId="77777777" w:rsidR="0044546E" w:rsidRDefault="0044546E" w:rsidP="00DA2A56">
      <w:pPr>
        <w:pStyle w:val="ListBullet"/>
        <w:numPr>
          <w:ilvl w:val="0"/>
          <w:numId w:val="0"/>
        </w:numPr>
        <w:spacing w:after="0"/>
        <w:ind w:left="216" w:hanging="216"/>
        <w:rPr>
          <w:b/>
          <w:bCs/>
          <w:sz w:val="22"/>
          <w:szCs w:val="22"/>
        </w:rPr>
      </w:pPr>
      <w:r w:rsidRPr="0044546E">
        <w:rPr>
          <w:b/>
          <w:bCs/>
          <w:sz w:val="22"/>
          <w:szCs w:val="22"/>
        </w:rPr>
        <w:t>Olabisi Onabanjo University, Ago-</w:t>
      </w:r>
      <w:proofErr w:type="spellStart"/>
      <w:r w:rsidRPr="0044546E">
        <w:rPr>
          <w:b/>
          <w:bCs/>
          <w:sz w:val="22"/>
          <w:szCs w:val="22"/>
        </w:rPr>
        <w:t>Iwoye</w:t>
      </w:r>
      <w:proofErr w:type="spellEnd"/>
      <w:r w:rsidRPr="0044546E">
        <w:rPr>
          <w:b/>
          <w:bCs/>
          <w:sz w:val="22"/>
          <w:szCs w:val="22"/>
        </w:rPr>
        <w:t xml:space="preserve">, </w:t>
      </w:r>
      <w:proofErr w:type="spellStart"/>
      <w:r w:rsidRPr="0044546E">
        <w:rPr>
          <w:b/>
          <w:bCs/>
          <w:sz w:val="22"/>
          <w:szCs w:val="22"/>
        </w:rPr>
        <w:t>Ogun</w:t>
      </w:r>
      <w:proofErr w:type="spellEnd"/>
      <w:r w:rsidRPr="0044546E">
        <w:rPr>
          <w:b/>
          <w:bCs/>
          <w:sz w:val="22"/>
          <w:szCs w:val="22"/>
        </w:rPr>
        <w:t xml:space="preserve"> State</w:t>
      </w:r>
    </w:p>
    <w:p w14:paraId="4DA76D65" w14:textId="693235BF" w:rsidR="00DA2A56" w:rsidRDefault="00DA2A56" w:rsidP="00DA2A56">
      <w:pPr>
        <w:pStyle w:val="ListBullet"/>
        <w:numPr>
          <w:ilvl w:val="0"/>
          <w:numId w:val="0"/>
        </w:numPr>
        <w:spacing w:after="0"/>
        <w:ind w:left="216" w:hanging="216"/>
        <w:rPr>
          <w:b/>
          <w:bCs/>
          <w:sz w:val="22"/>
          <w:szCs w:val="22"/>
        </w:rPr>
      </w:pPr>
      <w:r w:rsidRPr="00DA2A56">
        <w:rPr>
          <w:b/>
          <w:bCs/>
          <w:sz w:val="22"/>
          <w:szCs w:val="22"/>
        </w:rPr>
        <w:t xml:space="preserve">Teaching Assistant </w:t>
      </w:r>
      <w:r w:rsidR="00590A94">
        <w:rPr>
          <w:b/>
          <w:bCs/>
          <w:sz w:val="22"/>
          <w:szCs w:val="22"/>
        </w:rPr>
        <w:t xml:space="preserve">in The Department of </w:t>
      </w:r>
      <w:r w:rsidR="0044546E">
        <w:rPr>
          <w:b/>
          <w:bCs/>
          <w:sz w:val="22"/>
          <w:szCs w:val="22"/>
        </w:rPr>
        <w:t xml:space="preserve">Mathematical Science </w:t>
      </w:r>
    </w:p>
    <w:p w14:paraId="2953BA08" w14:textId="3669674F" w:rsidR="00C44E94" w:rsidRPr="00C44E94" w:rsidRDefault="00C44E94" w:rsidP="000062D8">
      <w:pPr>
        <w:pStyle w:val="ListBullet"/>
        <w:numPr>
          <w:ilvl w:val="0"/>
          <w:numId w:val="5"/>
        </w:numPr>
        <w:spacing w:after="0"/>
        <w:rPr>
          <w:sz w:val="16"/>
          <w:szCs w:val="16"/>
        </w:rPr>
      </w:pPr>
      <w:r w:rsidRPr="00C44E94">
        <w:rPr>
          <w:sz w:val="16"/>
          <w:szCs w:val="16"/>
        </w:rPr>
        <w:t>Collaborated with faculty on the development and enhancement of course materials, assignments, and laboratory exercises.</w:t>
      </w:r>
    </w:p>
    <w:p w14:paraId="0C148E31" w14:textId="69B5FF1D" w:rsidR="00C44E94" w:rsidRPr="00C44E94" w:rsidRDefault="00C44E94" w:rsidP="000062D8">
      <w:pPr>
        <w:pStyle w:val="ListBullet"/>
        <w:numPr>
          <w:ilvl w:val="0"/>
          <w:numId w:val="5"/>
        </w:numPr>
        <w:spacing w:after="0"/>
        <w:rPr>
          <w:sz w:val="16"/>
          <w:szCs w:val="16"/>
        </w:rPr>
      </w:pPr>
      <w:r w:rsidRPr="00C44E94">
        <w:rPr>
          <w:sz w:val="16"/>
          <w:szCs w:val="16"/>
        </w:rPr>
        <w:t>Supervised laboratory sessions, ensuring safe and effective use of equipment, and maintained laboratory protocols.</w:t>
      </w:r>
    </w:p>
    <w:p w14:paraId="0F698687" w14:textId="1F062871" w:rsidR="00C44E94" w:rsidRDefault="00C44E94" w:rsidP="000062D8">
      <w:pPr>
        <w:pStyle w:val="ListBullet"/>
        <w:numPr>
          <w:ilvl w:val="0"/>
          <w:numId w:val="5"/>
        </w:numPr>
        <w:spacing w:after="0"/>
        <w:rPr>
          <w:sz w:val="16"/>
          <w:szCs w:val="16"/>
        </w:rPr>
      </w:pPr>
      <w:r w:rsidRPr="00C44E94">
        <w:rPr>
          <w:sz w:val="16"/>
          <w:szCs w:val="16"/>
        </w:rPr>
        <w:t>Assisted in the grading of assignments and provided constructive feedback to students to aid their academic development.</w:t>
      </w:r>
    </w:p>
    <w:p w14:paraId="1B092650" w14:textId="77777777" w:rsidR="00C44E94" w:rsidRPr="00C44E94" w:rsidRDefault="00C44E94" w:rsidP="00C44E94">
      <w:pPr>
        <w:pStyle w:val="ListBullet"/>
        <w:numPr>
          <w:ilvl w:val="0"/>
          <w:numId w:val="0"/>
        </w:numPr>
        <w:spacing w:after="0"/>
        <w:ind w:left="360"/>
        <w:rPr>
          <w:sz w:val="16"/>
          <w:szCs w:val="16"/>
        </w:rPr>
      </w:pPr>
    </w:p>
    <w:p w14:paraId="5BBFE0BD" w14:textId="77777777" w:rsidR="00590A94" w:rsidRPr="00DA2A56" w:rsidRDefault="00590A94" w:rsidP="00DA2A56">
      <w:pPr>
        <w:pStyle w:val="ListBullet"/>
        <w:numPr>
          <w:ilvl w:val="0"/>
          <w:numId w:val="0"/>
        </w:numPr>
        <w:spacing w:after="0"/>
        <w:ind w:left="216" w:hanging="216"/>
        <w:rPr>
          <w:b/>
          <w:bCs/>
          <w:sz w:val="22"/>
          <w:szCs w:val="22"/>
        </w:rPr>
      </w:pPr>
    </w:p>
    <w:p w14:paraId="0565E314" w14:textId="02F084A3" w:rsidR="006D4B76" w:rsidRDefault="006D4B76" w:rsidP="00DA2A56">
      <w:pPr>
        <w:pStyle w:val="ListBullet"/>
        <w:numPr>
          <w:ilvl w:val="0"/>
          <w:numId w:val="0"/>
        </w:numPr>
        <w:spacing w:after="0"/>
        <w:ind w:left="216" w:hanging="216"/>
      </w:pPr>
    </w:p>
    <w:p w14:paraId="61CAE254" w14:textId="548F1DB3" w:rsidR="005A635B" w:rsidRDefault="00B65E3F">
      <w:pPr>
        <w:pStyle w:val="SectionHeading"/>
      </w:pPr>
      <w:r w:rsidRPr="00474BA6">
        <w:rPr>
          <w:b/>
          <w:bCs/>
          <w:color w:val="000000" w:themeColor="text2"/>
        </w:rPr>
        <w:t>Education</w:t>
      </w:r>
    </w:p>
    <w:sdt>
      <w:sdtPr>
        <w:rPr>
          <w:rFonts w:asciiTheme="majorHAnsi" w:eastAsiaTheme="majorEastAsia" w:hAnsiTheme="majorHAnsi" w:cstheme="majorBidi"/>
          <w:sz w:val="20"/>
        </w:rPr>
        <w:id w:val="-93781616"/>
        <w15:repeatingSection/>
      </w:sdtPr>
      <w:sdtEndPr>
        <w:rPr>
          <w:sz w:val="26"/>
        </w:rPr>
      </w:sdtEndPr>
      <w:sdtContent>
        <w:sdt>
          <w:sdtPr>
            <w:rPr>
              <w:rFonts w:asciiTheme="majorHAnsi" w:eastAsiaTheme="majorEastAsia" w:hAnsiTheme="majorHAnsi" w:cstheme="majorBidi"/>
              <w:sz w:val="20"/>
            </w:rPr>
            <w:id w:val="301266699"/>
            <w:placeholder>
              <w:docPart w:val="4F5D9E60378448749F29818951D3B019"/>
            </w:placeholder>
            <w15:repeatingSectionItem/>
          </w:sdtPr>
          <w:sdtEndPr>
            <w:rPr>
              <w:rFonts w:asciiTheme="minorHAnsi" w:eastAsiaTheme="minorHAnsi" w:hAnsiTheme="minorHAnsi" w:cstheme="minorBidi"/>
              <w:sz w:val="16"/>
              <w:szCs w:val="16"/>
            </w:rPr>
          </w:sdtEndPr>
          <w:sdtContent>
            <w:p w14:paraId="3F59ADDF" w14:textId="1A2825AB" w:rsidR="005A635B" w:rsidRDefault="0091564E">
              <w:pPr>
                <w:pStyle w:val="ResumeDate"/>
              </w:pPr>
              <w:r>
                <w:t>2021 - 2024</w:t>
              </w:r>
            </w:p>
            <w:p w14:paraId="7E2F3E8A" w14:textId="77777777" w:rsidR="0091564E" w:rsidRDefault="0091564E" w:rsidP="0091564E">
              <w:pPr>
                <w:pStyle w:val="ListBullet"/>
                <w:numPr>
                  <w:ilvl w:val="0"/>
                  <w:numId w:val="0"/>
                </w:numPr>
                <w:spacing w:after="0"/>
                <w:ind w:left="216" w:hanging="216"/>
                <w:rPr>
                  <w:b/>
                  <w:bCs/>
                  <w:sz w:val="22"/>
                  <w:szCs w:val="22"/>
                </w:rPr>
              </w:pPr>
              <w:r w:rsidRPr="0091564E">
                <w:rPr>
                  <w:b/>
                  <w:bCs/>
                  <w:sz w:val="22"/>
                  <w:szCs w:val="22"/>
                </w:rPr>
                <w:t>Olabisi Onabanjo University, Ago-</w:t>
              </w:r>
              <w:proofErr w:type="spellStart"/>
              <w:r w:rsidRPr="0091564E">
                <w:rPr>
                  <w:b/>
                  <w:bCs/>
                  <w:sz w:val="22"/>
                  <w:szCs w:val="22"/>
                </w:rPr>
                <w:t>Iwoye</w:t>
              </w:r>
              <w:proofErr w:type="spellEnd"/>
              <w:r w:rsidRPr="0091564E">
                <w:rPr>
                  <w:b/>
                  <w:bCs/>
                  <w:sz w:val="22"/>
                  <w:szCs w:val="22"/>
                </w:rPr>
                <w:t xml:space="preserve">, </w:t>
              </w:r>
              <w:proofErr w:type="spellStart"/>
              <w:r w:rsidRPr="0091564E">
                <w:rPr>
                  <w:b/>
                  <w:bCs/>
                  <w:sz w:val="22"/>
                  <w:szCs w:val="22"/>
                </w:rPr>
                <w:t>Ogun</w:t>
              </w:r>
              <w:proofErr w:type="spellEnd"/>
              <w:r w:rsidRPr="0091564E">
                <w:rPr>
                  <w:b/>
                  <w:bCs/>
                  <w:sz w:val="22"/>
                  <w:szCs w:val="22"/>
                </w:rPr>
                <w:t xml:space="preserve"> State</w:t>
              </w:r>
            </w:p>
            <w:p w14:paraId="25CA84C4" w14:textId="44B59D08" w:rsidR="005A635B" w:rsidRPr="00DA5CCD" w:rsidRDefault="0094720F" w:rsidP="0091564E">
              <w:pPr>
                <w:pStyle w:val="ListBullet"/>
                <w:numPr>
                  <w:ilvl w:val="0"/>
                  <w:numId w:val="0"/>
                </w:numPr>
                <w:spacing w:after="0"/>
                <w:ind w:left="216" w:hanging="216"/>
                <w:rPr>
                  <w:sz w:val="16"/>
                  <w:szCs w:val="16"/>
                </w:rPr>
              </w:pPr>
              <w:r w:rsidRPr="00DA5CCD">
                <w:rPr>
                  <w:sz w:val="16"/>
                  <w:szCs w:val="16"/>
                </w:rPr>
                <w:t xml:space="preserve">Bachelor of </w:t>
              </w:r>
              <w:r w:rsidR="0091564E">
                <w:rPr>
                  <w:sz w:val="16"/>
                  <w:szCs w:val="16"/>
                </w:rPr>
                <w:t>Computer science</w:t>
              </w:r>
              <w:r w:rsidRPr="00DA5CCD">
                <w:rPr>
                  <w:sz w:val="16"/>
                  <w:szCs w:val="16"/>
                </w:rPr>
                <w:t xml:space="preserve"> </w:t>
              </w:r>
              <w:proofErr w:type="spellStart"/>
              <w:r w:rsidR="0091564E">
                <w:rPr>
                  <w:sz w:val="16"/>
                  <w:szCs w:val="16"/>
                </w:rPr>
                <w:t>Science</w:t>
              </w:r>
              <w:proofErr w:type="spellEnd"/>
              <w:r w:rsidR="0091564E">
                <w:rPr>
                  <w:sz w:val="16"/>
                  <w:szCs w:val="16"/>
                </w:rPr>
                <w:t>, 3.63</w:t>
              </w:r>
              <w:r w:rsidR="007933A9" w:rsidRPr="00DA5CCD">
                <w:rPr>
                  <w:sz w:val="16"/>
                  <w:szCs w:val="16"/>
                </w:rPr>
                <w:t>/5.0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20"/>
            </w:rPr>
            <w:id w:val="-474375429"/>
            <w:placeholder>
              <w:docPart w:val="3117F28B114F4EC5A15770D2E60A8814"/>
            </w:placeholder>
            <w15:repeatingSectionItem/>
          </w:sdtPr>
          <w:sdtEndPr>
            <w:rPr>
              <w:sz w:val="26"/>
            </w:rPr>
          </w:sdtEndPr>
          <w:sdtContent>
            <w:p w14:paraId="17E4C66C" w14:textId="0A7C0E7B" w:rsidR="0094720F" w:rsidRDefault="0091564E">
              <w:pPr>
                <w:pStyle w:val="ResumeDate"/>
              </w:pPr>
              <w:r>
                <w:t>2013- 2020</w:t>
              </w:r>
            </w:p>
            <w:p w14:paraId="3E9CD0A3" w14:textId="48C87C94" w:rsidR="0094720F" w:rsidRPr="00DA5CCD" w:rsidRDefault="004D43BE">
              <w:pPr>
                <w:pStyle w:val="Subsection"/>
                <w:rPr>
                  <w:sz w:val="22"/>
                  <w:szCs w:val="22"/>
                </w:rPr>
              </w:pPr>
              <w:r w:rsidRPr="00DA5CCD">
                <w:rPr>
                  <w:sz w:val="22"/>
                  <w:szCs w:val="22"/>
                </w:rPr>
                <w:t>Sacred Heart Catholic College</w:t>
              </w:r>
              <w:r w:rsidR="0094720F" w:rsidRPr="00DA5CCD">
                <w:rPr>
                  <w:sz w:val="22"/>
                  <w:szCs w:val="22"/>
                </w:rPr>
                <w:t xml:space="preserve"> • </w:t>
              </w:r>
              <w:proofErr w:type="spellStart"/>
              <w:r w:rsidRPr="00DA5CCD">
                <w:rPr>
                  <w:sz w:val="22"/>
                  <w:szCs w:val="22"/>
                </w:rPr>
                <w:t>Ijebu</w:t>
              </w:r>
              <w:proofErr w:type="spellEnd"/>
              <w:r w:rsidRPr="00DA5CCD">
                <w:rPr>
                  <w:sz w:val="22"/>
                  <w:szCs w:val="22"/>
                </w:rPr>
                <w:t>-Ode</w:t>
              </w:r>
              <w:r w:rsidR="0094720F" w:rsidRPr="00DA5CCD">
                <w:rPr>
                  <w:sz w:val="22"/>
                  <w:szCs w:val="22"/>
                </w:rPr>
                <w:t xml:space="preserve">, </w:t>
              </w:r>
              <w:proofErr w:type="spellStart"/>
              <w:r w:rsidRPr="00DA5CCD">
                <w:rPr>
                  <w:sz w:val="22"/>
                  <w:szCs w:val="22"/>
                </w:rPr>
                <w:t>Ogun</w:t>
              </w:r>
              <w:proofErr w:type="spellEnd"/>
            </w:p>
            <w:p w14:paraId="5FF58982" w14:textId="7C7C41F2" w:rsidR="00C44E94" w:rsidRPr="008E5103" w:rsidRDefault="0094720F" w:rsidP="000062D8">
              <w:pPr>
                <w:pStyle w:val="Description"/>
                <w:numPr>
                  <w:ilvl w:val="0"/>
                  <w:numId w:val="5"/>
                </w:numPr>
              </w:pPr>
              <w:r w:rsidRPr="00C4574C">
                <w:rPr>
                  <w:rFonts w:asciiTheme="minorHAnsi" w:eastAsiaTheme="minorHAnsi" w:hAnsiTheme="minorHAnsi" w:cstheme="minorBidi"/>
                  <w:sz w:val="18"/>
                  <w:szCs w:val="18"/>
                </w:rPr>
                <w:t>Senior Secondary School Certificate • SSCE</w:t>
              </w:r>
            </w:p>
          </w:sdtContent>
        </w:sdt>
      </w:sdtContent>
    </w:sdt>
    <w:p w14:paraId="5ABCB776" w14:textId="77777777" w:rsidR="00C44E94" w:rsidRDefault="00C44E94" w:rsidP="00A559AC">
      <w:pPr>
        <w:pStyle w:val="SectionHeading"/>
        <w:rPr>
          <w:b/>
          <w:bCs/>
          <w:color w:val="000000" w:themeColor="text2"/>
        </w:rPr>
      </w:pPr>
    </w:p>
    <w:p w14:paraId="69005449" w14:textId="41119638" w:rsidR="005A635B" w:rsidRPr="00A559AC" w:rsidRDefault="00C44E94" w:rsidP="00A559AC">
      <w:pPr>
        <w:pStyle w:val="SectionHeading"/>
        <w:rPr>
          <w:b/>
          <w:bCs/>
          <w:color w:val="000000" w:themeColor="text2"/>
        </w:rPr>
      </w:pPr>
      <w:r w:rsidRPr="00A559AC">
        <w:rPr>
          <w:b/>
          <w:bCs/>
          <w:noProof/>
          <w:color w:val="000000" w:themeColor="text2"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E00C6BC" wp14:editId="6E9B84DB">
                <wp:simplePos x="0" y="0"/>
                <wp:positionH relativeFrom="margin">
                  <wp:align>left</wp:align>
                </wp:positionH>
                <wp:positionV relativeFrom="paragraph">
                  <wp:posOffset>313690</wp:posOffset>
                </wp:positionV>
                <wp:extent cx="4552950" cy="48691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486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D7360" w14:textId="77777777" w:rsidR="00B62E30" w:rsidRDefault="00B62E30" w:rsidP="004D6B19">
                            <w:pPr>
                              <w:keepNext/>
                              <w:keepLines/>
                              <w:spacing w:after="0" w:line="259" w:lineRule="auto"/>
                              <w:ind w:hanging="1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b/>
                                <w:color w:val="auto"/>
                                <w:kern w:val="2"/>
                                <w:sz w:val="18"/>
                                <w:szCs w:val="22"/>
                                <w:lang w:eastAsia="en-US"/>
                                <w14:ligatures w14:val="standardContextual"/>
                              </w:rPr>
                            </w:pPr>
                            <w:r w:rsidRPr="00B62E30">
                              <w:rPr>
                                <w:rFonts w:ascii="Calibri" w:eastAsia="Calibri" w:hAnsi="Calibri" w:cs="Calibri"/>
                                <w:b/>
                                <w:color w:val="auto"/>
                                <w:kern w:val="2"/>
                                <w:sz w:val="18"/>
                                <w:szCs w:val="22"/>
                                <w:lang w:eastAsia="en-US"/>
                                <w14:ligatures w14:val="standardContextual"/>
                              </w:rPr>
                              <w:t>Maize Leaf Disease Detection Model Using AI</w:t>
                            </w:r>
                          </w:p>
                          <w:p w14:paraId="7994D8CC" w14:textId="42C2527D" w:rsidR="004D6B19" w:rsidRPr="00C11776" w:rsidRDefault="004D6B19" w:rsidP="004D6B19">
                            <w:pPr>
                              <w:keepNext/>
                              <w:keepLines/>
                              <w:spacing w:after="0" w:line="259" w:lineRule="auto"/>
                              <w:ind w:hanging="1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b/>
                                <w:color w:val="auto"/>
                                <w:kern w:val="2"/>
                                <w:sz w:val="18"/>
                                <w:szCs w:val="22"/>
                                <w:lang w:eastAsia="en-US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>Academic</w:t>
                            </w:r>
                            <w:r w:rsidRPr="00C11776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Project • Jun</w:t>
                            </w: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>e</w:t>
                            </w:r>
                            <w:r w:rsidRPr="00C11776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>–</w:t>
                            </w:r>
                            <w:r w:rsidRPr="00C11776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r w:rsidR="00B62E30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>August</w:t>
                            </w:r>
                            <w:r w:rsidRPr="00C11776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2023</w:t>
                            </w:r>
                          </w:p>
                          <w:p w14:paraId="22D322A4" w14:textId="77777777" w:rsidR="00B62E30" w:rsidRPr="00B62E30" w:rsidRDefault="00B62E30" w:rsidP="000062D8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11"/>
                              </w:numPr>
                              <w:spacing w:after="8" w:line="248" w:lineRule="auto"/>
                              <w:jc w:val="both"/>
                              <w:outlineLvl w:val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B62E30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Designed and developed an AI-driven system for detecting diseases in maize leaves, leveraging advanced computer vision techniques to identify and classify common diseases in crops.</w:t>
                            </w:r>
                          </w:p>
                          <w:p w14:paraId="21CE672A" w14:textId="21B69CA8" w:rsidR="00033F7B" w:rsidRPr="00B62E30" w:rsidRDefault="00B62E30" w:rsidP="000062D8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11"/>
                              </w:numPr>
                              <w:spacing w:after="8" w:line="248" w:lineRule="auto"/>
                              <w:jc w:val="both"/>
                              <w:outlineLvl w:val="0"/>
                              <w:rPr>
                                <w:rFonts w:asciiTheme="majorHAnsi" w:eastAsia="Calibri" w:hAnsiTheme="majorHAnsi" w:cstheme="majorHAnsi"/>
                                <w:color w:val="auto"/>
                                <w:kern w:val="2"/>
                                <w:sz w:val="16"/>
                                <w:szCs w:val="16"/>
                                <w:lang w:eastAsia="en-US"/>
                                <w14:ligatures w14:val="standardContextual"/>
                              </w:rPr>
                            </w:pPr>
                            <w:r w:rsidRPr="00B62E30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This project demonstrated my expertise in computer vision, deep learning, and agricultural applications of AI, aimed at improving crop health monitoring and management.</w:t>
                            </w:r>
                          </w:p>
                          <w:p w14:paraId="60C10CCA" w14:textId="686BF58F" w:rsidR="00B62E30" w:rsidRPr="00A47CD1" w:rsidRDefault="00D52D13" w:rsidP="00A47CD1">
                            <w:pPr>
                              <w:keepNext/>
                              <w:keepLines/>
                              <w:spacing w:after="8" w:line="248" w:lineRule="auto"/>
                              <w:jc w:val="both"/>
                              <w:outlineLvl w:val="0"/>
                              <w:rPr>
                                <w:rFonts w:asciiTheme="majorHAnsi" w:eastAsia="Calibri" w:hAnsiTheme="majorHAnsi" w:cstheme="majorHAnsi"/>
                                <w:color w:val="auto"/>
                                <w:kern w:val="2"/>
                                <w:sz w:val="16"/>
                                <w:szCs w:val="16"/>
                                <w:lang w:eastAsia="en-US"/>
                                <w14:ligatures w14:val="standardContextual"/>
                              </w:rPr>
                            </w:pPr>
                            <w:hyperlink r:id="rId16" w:history="1">
                              <w:r w:rsidR="00B62E30" w:rsidRPr="00A47CD1">
                                <w:rPr>
                                  <w:rStyle w:val="Hyperlink"/>
                                  <w:rFonts w:asciiTheme="majorHAnsi" w:eastAsia="Calibri" w:hAnsiTheme="majorHAnsi" w:cstheme="majorHAnsi"/>
                                  <w:kern w:val="2"/>
                                  <w:sz w:val="16"/>
                                  <w:szCs w:val="16"/>
                                  <w:lang w:eastAsia="en-US"/>
                                  <w14:ligatures w14:val="standardContextual"/>
                                </w:rPr>
                                <w:t>https://github.com/Adesanya221/Maize-Leaf-disease-detection-model-using-AI</w:t>
                              </w:r>
                            </w:hyperlink>
                          </w:p>
                          <w:p w14:paraId="542464FF" w14:textId="24E58F72" w:rsidR="00446CF1" w:rsidRPr="00C11776" w:rsidRDefault="00FD4CE1" w:rsidP="00446CF1">
                            <w:pPr>
                              <w:keepNext/>
                              <w:keepLines/>
                              <w:spacing w:after="8" w:line="248" w:lineRule="auto"/>
                              <w:jc w:val="both"/>
                              <w:outlineLvl w:val="0"/>
                              <w:rPr>
                                <w:rFonts w:ascii="Calibri" w:eastAsia="Calibri" w:hAnsi="Calibri" w:cs="Calibri"/>
                                <w:b/>
                                <w:color w:val="auto"/>
                                <w:kern w:val="2"/>
                                <w:sz w:val="18"/>
                                <w:szCs w:val="22"/>
                                <w:lang w:eastAsia="en-US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auto"/>
                                <w:kern w:val="2"/>
                                <w:sz w:val="18"/>
                                <w:szCs w:val="22"/>
                                <w:lang w:eastAsia="en-US"/>
                                <w14:ligatures w14:val="standardContextual"/>
                              </w:rPr>
                              <w:t>Mobile App Development</w:t>
                            </w:r>
                            <w:r w:rsidR="00C44E94">
                              <w:rPr>
                                <w:rFonts w:ascii="Calibri" w:eastAsia="Calibri" w:hAnsi="Calibri" w:cs="Calibri"/>
                                <w:b/>
                                <w:color w:val="auto"/>
                                <w:kern w:val="2"/>
                                <w:sz w:val="18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- Ongoing</w:t>
                            </w:r>
                          </w:p>
                          <w:p w14:paraId="13437975" w14:textId="5A7D73A5" w:rsidR="00446CF1" w:rsidRPr="00C11776" w:rsidRDefault="00FD4CE1" w:rsidP="00446CF1">
                            <w:pPr>
                              <w:keepNext/>
                              <w:keepLines/>
                              <w:spacing w:after="0" w:line="259" w:lineRule="auto"/>
                              <w:ind w:hanging="1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b/>
                                <w:color w:val="auto"/>
                                <w:kern w:val="2"/>
                                <w:sz w:val="18"/>
                                <w:szCs w:val="22"/>
                                <w:lang w:eastAsia="en-US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>Personal</w:t>
                            </w:r>
                            <w:r w:rsidR="00446CF1" w:rsidRPr="00C11776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Project • </w:t>
                            </w: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>May</w:t>
                            </w:r>
                            <w:r w:rsidR="00446CF1" w:rsidRPr="00C11776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r w:rsidR="00446CF1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>–</w:t>
                            </w:r>
                            <w:r w:rsidR="00446CF1" w:rsidRPr="00C11776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r w:rsidR="00446CF1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>December</w:t>
                            </w:r>
                            <w:r w:rsidR="00446CF1" w:rsidRPr="00C11776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202</w:t>
                            </w:r>
                            <w:r w:rsidR="00AD7E69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>4</w:t>
                            </w:r>
                          </w:p>
                          <w:p w14:paraId="25D9D28A" w14:textId="3B708D46" w:rsidR="003B6281" w:rsidRPr="003B6281" w:rsidRDefault="00446CF1" w:rsidP="000062D8">
                            <w:pPr>
                              <w:numPr>
                                <w:ilvl w:val="0"/>
                                <w:numId w:val="3"/>
                              </w:numPr>
                              <w:spacing w:after="17" w:line="265" w:lineRule="auto"/>
                              <w:ind w:hanging="100"/>
                              <w:jc w:val="both"/>
                              <w:rPr>
                                <w:color w:val="5F5F5F" w:themeColor="hyperlink"/>
                                <w:u w:val="single"/>
                                <w:lang w:eastAsia="en-US"/>
                              </w:rPr>
                            </w:pPr>
                            <w:r w:rsidRPr="00446CF1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I </w:t>
                            </w:r>
                            <w:r w:rsidR="00AD7E69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am currently developing a mobile app that </w:t>
                            </w:r>
                            <w:r w:rsidR="003B6281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can be used for food ordering and food delivery, this mobile app is being built </w:t>
                            </w:r>
                            <w:r w:rsidR="00BD1B76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>with</w:t>
                            </w:r>
                            <w:r w:rsidR="003B6281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r w:rsidR="00BD1B76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the react native framework with </w:t>
                            </w:r>
                            <w:r w:rsidR="008162EE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expo. I am using firebase to handle the backend technology </w:t>
                            </w:r>
                            <w:r w:rsidR="00B70779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making the app very versatile. </w:t>
                            </w:r>
                            <w:r w:rsidR="002248D7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You can check out the code base below on my </w:t>
                            </w:r>
                            <w:proofErr w:type="spellStart"/>
                            <w:r w:rsidR="00A63CA0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>GitHub</w:t>
                            </w:r>
                            <w:proofErr w:type="spellEnd"/>
                            <w:r w:rsidR="002248D7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account</w:t>
                            </w:r>
                            <w:r w:rsidR="00B70779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3D45D3B1" w14:textId="1147FA74" w:rsidR="00CC21BB" w:rsidRDefault="00CC21BB" w:rsidP="006A19D9">
                            <w:pPr>
                              <w:keepNext/>
                              <w:keepLines/>
                              <w:spacing w:after="8" w:line="248" w:lineRule="auto"/>
                              <w:jc w:val="both"/>
                              <w:outlineLvl w:val="0"/>
                              <w:rPr>
                                <w:rStyle w:val="Hyperlink"/>
                                <w:rFonts w:ascii="Calibri" w:eastAsia="Calibri" w:hAnsi="Calibri" w:cs="Calibri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</w:pPr>
                          </w:p>
                          <w:p w14:paraId="639C321B" w14:textId="77777777" w:rsidR="00967AF3" w:rsidRDefault="00967AF3" w:rsidP="006A19D9">
                            <w:pPr>
                              <w:keepNext/>
                              <w:keepLines/>
                              <w:spacing w:after="8" w:line="248" w:lineRule="auto"/>
                              <w:jc w:val="both"/>
                              <w:outlineLvl w:val="0"/>
                              <w:rPr>
                                <w:rStyle w:val="Hyperlink"/>
                                <w:rFonts w:ascii="Calibri" w:eastAsia="Calibri" w:hAnsi="Calibri" w:cs="Calibri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</w:pPr>
                          </w:p>
                          <w:p w14:paraId="223C6A16" w14:textId="11AD7570" w:rsidR="00967AF3" w:rsidRPr="00C11776" w:rsidRDefault="00967AF3" w:rsidP="00967AF3">
                            <w:pPr>
                              <w:keepNext/>
                              <w:keepLines/>
                              <w:spacing w:after="8" w:line="248" w:lineRule="auto"/>
                              <w:jc w:val="both"/>
                              <w:outlineLvl w:val="0"/>
                              <w:rPr>
                                <w:rFonts w:ascii="Calibri" w:eastAsia="Calibri" w:hAnsi="Calibri" w:cs="Calibri"/>
                                <w:b/>
                                <w:color w:val="auto"/>
                                <w:kern w:val="2"/>
                                <w:sz w:val="18"/>
                                <w:szCs w:val="22"/>
                                <w:lang w:eastAsia="en-US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auto"/>
                                <w:kern w:val="2"/>
                                <w:sz w:val="18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Real Estate </w:t>
                            </w:r>
                            <w:r w:rsidR="00353656">
                              <w:rPr>
                                <w:rFonts w:ascii="Calibri" w:eastAsia="Calibri" w:hAnsi="Calibri" w:cs="Calibri"/>
                                <w:b/>
                                <w:color w:val="auto"/>
                                <w:kern w:val="2"/>
                                <w:sz w:val="18"/>
                                <w:szCs w:val="22"/>
                                <w:lang w:eastAsia="en-US"/>
                                <w14:ligatures w14:val="standardContextual"/>
                              </w:rPr>
                              <w:t>Web-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auto"/>
                                <w:kern w:val="2"/>
                                <w:sz w:val="18"/>
                                <w:szCs w:val="22"/>
                                <w:lang w:eastAsia="en-US"/>
                                <w14:ligatures w14:val="standardContextual"/>
                              </w:rPr>
                              <w:t>App Development</w:t>
                            </w:r>
                          </w:p>
                          <w:p w14:paraId="02BE98ED" w14:textId="631038ED" w:rsidR="00967AF3" w:rsidRPr="00C11776" w:rsidRDefault="00967AF3" w:rsidP="00967AF3">
                            <w:pPr>
                              <w:keepNext/>
                              <w:keepLines/>
                              <w:spacing w:after="0" w:line="259" w:lineRule="auto"/>
                              <w:ind w:hanging="10"/>
                              <w:jc w:val="both"/>
                              <w:outlineLvl w:val="1"/>
                              <w:rPr>
                                <w:rFonts w:ascii="Calibri" w:eastAsia="Calibri" w:hAnsi="Calibri" w:cs="Calibri"/>
                                <w:b/>
                                <w:color w:val="auto"/>
                                <w:kern w:val="2"/>
                                <w:sz w:val="18"/>
                                <w:szCs w:val="22"/>
                                <w:lang w:eastAsia="en-US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>Personal</w:t>
                            </w:r>
                            <w:r w:rsidRPr="00C11776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Project • </w:t>
                            </w: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>May</w:t>
                            </w:r>
                            <w:r w:rsidR="00353656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2023</w:t>
                            </w:r>
                            <w:r w:rsidRPr="00C11776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r w:rsidR="00A63CA0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>–</w:t>
                            </w:r>
                            <w:r w:rsidR="00A63CA0" w:rsidRPr="00C11776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6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Present</w:t>
                            </w:r>
                          </w:p>
                          <w:p w14:paraId="64FD61C9" w14:textId="36FAA815" w:rsidR="00967AF3" w:rsidRPr="003B6281" w:rsidRDefault="003D7356" w:rsidP="000062D8">
                            <w:pPr>
                              <w:numPr>
                                <w:ilvl w:val="0"/>
                                <w:numId w:val="3"/>
                              </w:numPr>
                              <w:spacing w:after="17" w:line="265" w:lineRule="auto"/>
                              <w:ind w:hanging="100"/>
                              <w:jc w:val="both"/>
                              <w:rPr>
                                <w:color w:val="5F5F5F" w:themeColor="hyperlink"/>
                                <w:u w:val="single"/>
                                <w:lang w:eastAsia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The real estate app is currently in the </w:t>
                            </w:r>
                            <w:r w:rsidR="005626AE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>revamp</w:t>
                            </w: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r w:rsidR="005626AE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phase. Majorly I collaborated with a team of </w:t>
                            </w:r>
                            <w:r w:rsidR="00D30512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>developers</w:t>
                            </w:r>
                            <w:r w:rsidR="00E91956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and </w:t>
                            </w:r>
                            <w:proofErr w:type="spellStart"/>
                            <w:r w:rsidR="00D30512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>togrther</w:t>
                            </w:r>
                            <w:proofErr w:type="spellEnd"/>
                            <w:r w:rsidR="00D30512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r w:rsidR="00E91956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>we created a web app that can solve the house hunting issue in Nigeria. The web app is buil</w:t>
                            </w:r>
                            <w:r w:rsidR="00D30512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>t</w:t>
                            </w:r>
                            <w:r w:rsidR="00E91956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with react for the frontend and </w:t>
                            </w:r>
                            <w:r w:rsidR="00DC34C0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firebase and python for the backend/server side. Currently it is offline due to the </w:t>
                            </w:r>
                            <w:r w:rsidR="00B616DC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>revamping process but this is the code base below.</w:t>
                            </w:r>
                            <w:r w:rsidR="00967AF3">
                              <w:rPr>
                                <w:rFonts w:ascii="Calibri" w:eastAsia="Calibri" w:hAnsi="Calibri" w:cs="Calibri"/>
                                <w:color w:val="auto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7080D61C" w14:textId="77777777" w:rsidR="00132B05" w:rsidRDefault="00132B05" w:rsidP="004D6B19">
                            <w:pPr>
                              <w:keepNext/>
                              <w:keepLines/>
                              <w:spacing w:after="8" w:line="248" w:lineRule="auto"/>
                              <w:jc w:val="both"/>
                              <w:outlineLvl w:val="0"/>
                              <w:rPr>
                                <w:rStyle w:val="Hyperlink"/>
                                <w:rFonts w:ascii="Calibri" w:eastAsia="Calibri" w:hAnsi="Calibri" w:cs="Calibri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</w:pPr>
                          </w:p>
                          <w:p w14:paraId="6C5DDBD8" w14:textId="77777777" w:rsidR="00132B05" w:rsidRDefault="00132B05" w:rsidP="004D6B19">
                            <w:pPr>
                              <w:keepNext/>
                              <w:keepLines/>
                              <w:spacing w:after="8" w:line="248" w:lineRule="auto"/>
                              <w:jc w:val="both"/>
                              <w:outlineLvl w:val="0"/>
                              <w:rPr>
                                <w:rStyle w:val="Hyperlink"/>
                                <w:rFonts w:ascii="Calibri" w:eastAsia="Calibri" w:hAnsi="Calibri" w:cs="Calibri"/>
                                <w:kern w:val="2"/>
                                <w:sz w:val="15"/>
                                <w:szCs w:val="22"/>
                                <w:lang w:eastAsia="en-US"/>
                                <w14:ligatures w14:val="standardContextual"/>
                              </w:rPr>
                            </w:pPr>
                          </w:p>
                          <w:p w14:paraId="3656BFA7" w14:textId="77777777" w:rsidR="00D30512" w:rsidRPr="004D6B19" w:rsidRDefault="00D30512" w:rsidP="004D6B19">
                            <w:pPr>
                              <w:keepNext/>
                              <w:keepLines/>
                              <w:spacing w:after="8" w:line="248" w:lineRule="auto"/>
                              <w:jc w:val="both"/>
                              <w:outlineLvl w:val="0"/>
                              <w:rPr>
                                <w:rStyle w:val="Hyperlink"/>
                                <w:sz w:val="15"/>
                                <w:lang w:eastAsia="en-US"/>
                              </w:rPr>
                            </w:pPr>
                          </w:p>
                          <w:p w14:paraId="0D539731" w14:textId="46B5FC52" w:rsidR="00C11776" w:rsidRDefault="00C117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0C6BC" id="Text Box 2" o:spid="_x0000_s1029" type="#_x0000_t202" style="position:absolute;margin-left:0;margin-top:24.7pt;width:358.5pt;height:383.4pt;z-index:251663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" stroked="f">
                <v:textbox>
                  <w:txbxContent>
                    <w:p w14:paraId="61BD7360" w14:textId="77777777" w:rsidR="00B62E30" w:rsidRDefault="00B62E30" w:rsidP="004D6B19">
                      <w:pPr>
                        <w:keepNext/>
                        <w:keepLines/>
                        <w:spacing w:after="0" w:line="259" w:lineRule="auto"/>
                        <w:ind w:hanging="10"/>
                        <w:jc w:val="both"/>
                        <w:outlineLvl w:val="1"/>
                        <w:rPr>
                          <w:rFonts w:ascii="Calibri" w:eastAsia="Calibri" w:hAnsi="Calibri" w:cs="Calibri"/>
                          <w:b/>
                          <w:color w:val="auto"/>
                          <w:kern w:val="2"/>
                          <w:sz w:val="18"/>
                          <w:szCs w:val="22"/>
                          <w:lang w:eastAsia="en-US"/>
                          <w14:ligatures w14:val="standardContextual"/>
                        </w:rPr>
                      </w:pPr>
                      <w:r w:rsidRPr="00B62E30">
                        <w:rPr>
                          <w:rFonts w:ascii="Calibri" w:eastAsia="Calibri" w:hAnsi="Calibri" w:cs="Calibri"/>
                          <w:b/>
                          <w:color w:val="auto"/>
                          <w:kern w:val="2"/>
                          <w:sz w:val="18"/>
                          <w:szCs w:val="22"/>
                          <w:lang w:eastAsia="en-US"/>
                          <w14:ligatures w14:val="standardContextual"/>
                        </w:rPr>
                        <w:t>Maize Leaf Disease Detection Model Using AI</w:t>
                      </w:r>
                    </w:p>
                    <w:p w14:paraId="7994D8CC" w14:textId="42C2527D" w:rsidR="004D6B19" w:rsidRPr="00C11776" w:rsidRDefault="004D6B19" w:rsidP="004D6B19">
                      <w:pPr>
                        <w:keepNext/>
                        <w:keepLines/>
                        <w:spacing w:after="0" w:line="259" w:lineRule="auto"/>
                        <w:ind w:hanging="10"/>
                        <w:jc w:val="both"/>
                        <w:outlineLvl w:val="1"/>
                        <w:rPr>
                          <w:rFonts w:ascii="Calibri" w:eastAsia="Calibri" w:hAnsi="Calibri" w:cs="Calibri"/>
                          <w:b/>
                          <w:color w:val="auto"/>
                          <w:kern w:val="2"/>
                          <w:sz w:val="18"/>
                          <w:szCs w:val="22"/>
                          <w:lang w:eastAsia="en-US"/>
                          <w14:ligatures w14:val="standardContextual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>Academic</w:t>
                      </w:r>
                      <w:r w:rsidRPr="00C11776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 xml:space="preserve"> Project • Jun</w:t>
                      </w:r>
                      <w:r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>e</w:t>
                      </w:r>
                      <w:r w:rsidRPr="00C11776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>–</w:t>
                      </w:r>
                      <w:r w:rsidRPr="00C11776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 xml:space="preserve"> </w:t>
                      </w:r>
                      <w:r w:rsidR="00B62E30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>August</w:t>
                      </w:r>
                      <w:r w:rsidRPr="00C11776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 xml:space="preserve"> 2023</w:t>
                      </w:r>
                    </w:p>
                    <w:p w14:paraId="22D322A4" w14:textId="77777777" w:rsidR="00B62E30" w:rsidRPr="00B62E30" w:rsidRDefault="00B62E30" w:rsidP="000062D8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11"/>
                        </w:numPr>
                        <w:spacing w:after="8" w:line="248" w:lineRule="auto"/>
                        <w:jc w:val="both"/>
                        <w:outlineLvl w:val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B62E30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Designed and developed an AI-driven system for detecting diseases in maize leaves, leveraging advanced computer vision techniques to identify and classify common diseases in crops.</w:t>
                      </w:r>
                    </w:p>
                    <w:p w14:paraId="21CE672A" w14:textId="21B69CA8" w:rsidR="00033F7B" w:rsidRPr="00B62E30" w:rsidRDefault="00B62E30" w:rsidP="000062D8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11"/>
                        </w:numPr>
                        <w:spacing w:after="8" w:line="248" w:lineRule="auto"/>
                        <w:jc w:val="both"/>
                        <w:outlineLvl w:val="0"/>
                        <w:rPr>
                          <w:rFonts w:asciiTheme="majorHAnsi" w:eastAsia="Calibri" w:hAnsiTheme="majorHAnsi" w:cstheme="majorHAnsi"/>
                          <w:color w:val="auto"/>
                          <w:kern w:val="2"/>
                          <w:sz w:val="16"/>
                          <w:szCs w:val="16"/>
                          <w:lang w:eastAsia="en-US"/>
                          <w14:ligatures w14:val="standardContextual"/>
                        </w:rPr>
                      </w:pPr>
                      <w:r w:rsidRPr="00B62E30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This project demonstrated my expertise in computer vision, deep learning, and agricultural applications of AI, aimed at improving crop health monitoring and management.</w:t>
                      </w:r>
                    </w:p>
                    <w:p w14:paraId="60C10CCA" w14:textId="686BF58F" w:rsidR="00B62E30" w:rsidRPr="00A47CD1" w:rsidRDefault="00A47CD1" w:rsidP="00A47CD1">
                      <w:pPr>
                        <w:keepNext/>
                        <w:keepLines/>
                        <w:spacing w:after="8" w:line="248" w:lineRule="auto"/>
                        <w:jc w:val="both"/>
                        <w:outlineLvl w:val="0"/>
                        <w:rPr>
                          <w:rFonts w:asciiTheme="majorHAnsi" w:eastAsia="Calibri" w:hAnsiTheme="majorHAnsi" w:cstheme="majorHAnsi"/>
                          <w:color w:val="auto"/>
                          <w:kern w:val="2"/>
                          <w:sz w:val="16"/>
                          <w:szCs w:val="16"/>
                          <w:lang w:eastAsia="en-US"/>
                          <w14:ligatures w14:val="standardContextual"/>
                        </w:rPr>
                      </w:pPr>
                      <w:hyperlink r:id="rId17" w:history="1">
                        <w:r w:rsidR="00B62E30" w:rsidRPr="00A47CD1">
                          <w:rPr>
                            <w:rStyle w:val="Hyperlink"/>
                            <w:rFonts w:asciiTheme="majorHAnsi" w:eastAsia="Calibri" w:hAnsiTheme="majorHAnsi" w:cstheme="majorHAnsi"/>
                            <w:kern w:val="2"/>
                            <w:sz w:val="16"/>
                            <w:szCs w:val="16"/>
                            <w:lang w:eastAsia="en-US"/>
                            <w14:ligatures w14:val="standardContextual"/>
                          </w:rPr>
                          <w:t>https://github.com/Adesan</w:t>
                        </w:r>
                        <w:bookmarkStart w:id="1" w:name="_GoBack"/>
                        <w:bookmarkEnd w:id="1"/>
                        <w:r w:rsidR="00B62E30" w:rsidRPr="00A47CD1">
                          <w:rPr>
                            <w:rStyle w:val="Hyperlink"/>
                            <w:rFonts w:asciiTheme="majorHAnsi" w:eastAsia="Calibri" w:hAnsiTheme="majorHAnsi" w:cstheme="majorHAnsi"/>
                            <w:kern w:val="2"/>
                            <w:sz w:val="16"/>
                            <w:szCs w:val="16"/>
                            <w:lang w:eastAsia="en-US"/>
                            <w14:ligatures w14:val="standardContextual"/>
                          </w:rPr>
                          <w:t>ya221/Maize-Leaf-disease-detection-model-using-AI</w:t>
                        </w:r>
                      </w:hyperlink>
                    </w:p>
                    <w:p w14:paraId="542464FF" w14:textId="24E58F72" w:rsidR="00446CF1" w:rsidRPr="00C11776" w:rsidRDefault="00FD4CE1" w:rsidP="00446CF1">
                      <w:pPr>
                        <w:keepNext/>
                        <w:keepLines/>
                        <w:spacing w:after="8" w:line="248" w:lineRule="auto"/>
                        <w:jc w:val="both"/>
                        <w:outlineLvl w:val="0"/>
                        <w:rPr>
                          <w:rFonts w:ascii="Calibri" w:eastAsia="Calibri" w:hAnsi="Calibri" w:cs="Calibri"/>
                          <w:b/>
                          <w:color w:val="auto"/>
                          <w:kern w:val="2"/>
                          <w:sz w:val="18"/>
                          <w:szCs w:val="22"/>
                          <w:lang w:eastAsia="en-US"/>
                          <w14:ligatures w14:val="standardContextual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auto"/>
                          <w:kern w:val="2"/>
                          <w:sz w:val="18"/>
                          <w:szCs w:val="22"/>
                          <w:lang w:eastAsia="en-US"/>
                          <w14:ligatures w14:val="standardContextual"/>
                        </w:rPr>
                        <w:t>Mobile App Development</w:t>
                      </w:r>
                      <w:r w:rsidR="00C44E94">
                        <w:rPr>
                          <w:rFonts w:ascii="Calibri" w:eastAsia="Calibri" w:hAnsi="Calibri" w:cs="Calibri"/>
                          <w:b/>
                          <w:color w:val="auto"/>
                          <w:kern w:val="2"/>
                          <w:sz w:val="18"/>
                          <w:szCs w:val="22"/>
                          <w:lang w:eastAsia="en-US"/>
                          <w14:ligatures w14:val="standardContextual"/>
                        </w:rPr>
                        <w:t xml:space="preserve"> - Ongoing</w:t>
                      </w:r>
                    </w:p>
                    <w:p w14:paraId="13437975" w14:textId="5A7D73A5" w:rsidR="00446CF1" w:rsidRPr="00C11776" w:rsidRDefault="00FD4CE1" w:rsidP="00446CF1">
                      <w:pPr>
                        <w:keepNext/>
                        <w:keepLines/>
                        <w:spacing w:after="0" w:line="259" w:lineRule="auto"/>
                        <w:ind w:hanging="10"/>
                        <w:jc w:val="both"/>
                        <w:outlineLvl w:val="1"/>
                        <w:rPr>
                          <w:rFonts w:ascii="Calibri" w:eastAsia="Calibri" w:hAnsi="Calibri" w:cs="Calibri"/>
                          <w:b/>
                          <w:color w:val="auto"/>
                          <w:kern w:val="2"/>
                          <w:sz w:val="18"/>
                          <w:szCs w:val="22"/>
                          <w:lang w:eastAsia="en-US"/>
                          <w14:ligatures w14:val="standardContextual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>Personal</w:t>
                      </w:r>
                      <w:r w:rsidR="00446CF1" w:rsidRPr="00C11776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 xml:space="preserve"> Project • </w:t>
                      </w:r>
                      <w:r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>May</w:t>
                      </w:r>
                      <w:r w:rsidR="00446CF1" w:rsidRPr="00C11776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 xml:space="preserve"> </w:t>
                      </w:r>
                      <w:r w:rsidR="00446CF1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>–</w:t>
                      </w:r>
                      <w:r w:rsidR="00446CF1" w:rsidRPr="00C11776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 xml:space="preserve"> </w:t>
                      </w:r>
                      <w:r w:rsidR="00446CF1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>December</w:t>
                      </w:r>
                      <w:r w:rsidR="00446CF1" w:rsidRPr="00C11776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 xml:space="preserve"> 202</w:t>
                      </w:r>
                      <w:r w:rsidR="00AD7E69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>4</w:t>
                      </w:r>
                    </w:p>
                    <w:p w14:paraId="25D9D28A" w14:textId="3B708D46" w:rsidR="003B6281" w:rsidRPr="003B6281" w:rsidRDefault="00446CF1" w:rsidP="000062D8">
                      <w:pPr>
                        <w:numPr>
                          <w:ilvl w:val="0"/>
                          <w:numId w:val="3"/>
                        </w:numPr>
                        <w:spacing w:after="17" w:line="265" w:lineRule="auto"/>
                        <w:ind w:hanging="100"/>
                        <w:jc w:val="both"/>
                        <w:rPr>
                          <w:color w:val="5F5F5F" w:themeColor="hyperlink"/>
                          <w:u w:val="single"/>
                          <w:lang w:eastAsia="en-US"/>
                        </w:rPr>
                      </w:pPr>
                      <w:r w:rsidRPr="00446CF1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 xml:space="preserve">I </w:t>
                      </w:r>
                      <w:r w:rsidR="00AD7E69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 xml:space="preserve">am currently developing a mobile app that </w:t>
                      </w:r>
                      <w:r w:rsidR="003B6281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 xml:space="preserve">can be used for food ordering and food delivery, this mobile app is being built </w:t>
                      </w:r>
                      <w:r w:rsidR="00BD1B76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>with</w:t>
                      </w:r>
                      <w:r w:rsidR="003B6281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 xml:space="preserve"> </w:t>
                      </w:r>
                      <w:r w:rsidR="00BD1B76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 xml:space="preserve">the react native framework with </w:t>
                      </w:r>
                      <w:r w:rsidR="008162EE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 xml:space="preserve">expo. I am using firebase to handle the backend technology </w:t>
                      </w:r>
                      <w:r w:rsidR="00B70779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 xml:space="preserve">making the app very versatile. </w:t>
                      </w:r>
                      <w:r w:rsidR="002248D7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 xml:space="preserve">You can check out the code base below on my </w:t>
                      </w:r>
                      <w:r w:rsidR="00A63CA0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>GitHub</w:t>
                      </w:r>
                      <w:r w:rsidR="002248D7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 xml:space="preserve"> account</w:t>
                      </w:r>
                      <w:r w:rsidR="00B70779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 xml:space="preserve"> </w:t>
                      </w:r>
                    </w:p>
                    <w:p w14:paraId="3D45D3B1" w14:textId="1147FA74" w:rsidR="00CC21BB" w:rsidRDefault="00CC21BB" w:rsidP="006A19D9">
                      <w:pPr>
                        <w:keepNext/>
                        <w:keepLines/>
                        <w:spacing w:after="8" w:line="248" w:lineRule="auto"/>
                        <w:jc w:val="both"/>
                        <w:outlineLvl w:val="0"/>
                        <w:rPr>
                          <w:rStyle w:val="Hyperlink"/>
                          <w:rFonts w:ascii="Calibri" w:eastAsia="Calibri" w:hAnsi="Calibri" w:cs="Calibri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</w:pPr>
                    </w:p>
                    <w:p w14:paraId="639C321B" w14:textId="77777777" w:rsidR="00967AF3" w:rsidRDefault="00967AF3" w:rsidP="006A19D9">
                      <w:pPr>
                        <w:keepNext/>
                        <w:keepLines/>
                        <w:spacing w:after="8" w:line="248" w:lineRule="auto"/>
                        <w:jc w:val="both"/>
                        <w:outlineLvl w:val="0"/>
                        <w:rPr>
                          <w:rStyle w:val="Hyperlink"/>
                          <w:rFonts w:ascii="Calibri" w:eastAsia="Calibri" w:hAnsi="Calibri" w:cs="Calibri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</w:pPr>
                    </w:p>
                    <w:p w14:paraId="223C6A16" w14:textId="11AD7570" w:rsidR="00967AF3" w:rsidRPr="00C11776" w:rsidRDefault="00967AF3" w:rsidP="00967AF3">
                      <w:pPr>
                        <w:keepNext/>
                        <w:keepLines/>
                        <w:spacing w:after="8" w:line="248" w:lineRule="auto"/>
                        <w:jc w:val="both"/>
                        <w:outlineLvl w:val="0"/>
                        <w:rPr>
                          <w:rFonts w:ascii="Calibri" w:eastAsia="Calibri" w:hAnsi="Calibri" w:cs="Calibri"/>
                          <w:b/>
                          <w:color w:val="auto"/>
                          <w:kern w:val="2"/>
                          <w:sz w:val="18"/>
                          <w:szCs w:val="22"/>
                          <w:lang w:eastAsia="en-US"/>
                          <w14:ligatures w14:val="standardContextual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auto"/>
                          <w:kern w:val="2"/>
                          <w:sz w:val="18"/>
                          <w:szCs w:val="22"/>
                          <w:lang w:eastAsia="en-US"/>
                          <w14:ligatures w14:val="standardContextual"/>
                        </w:rPr>
                        <w:t xml:space="preserve">Real Estate </w:t>
                      </w:r>
                      <w:r w:rsidR="00353656">
                        <w:rPr>
                          <w:rFonts w:ascii="Calibri" w:eastAsia="Calibri" w:hAnsi="Calibri" w:cs="Calibri"/>
                          <w:b/>
                          <w:color w:val="auto"/>
                          <w:kern w:val="2"/>
                          <w:sz w:val="18"/>
                          <w:szCs w:val="22"/>
                          <w:lang w:eastAsia="en-US"/>
                          <w14:ligatures w14:val="standardContextual"/>
                        </w:rPr>
                        <w:t>Web-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auto"/>
                          <w:kern w:val="2"/>
                          <w:sz w:val="18"/>
                          <w:szCs w:val="22"/>
                          <w:lang w:eastAsia="en-US"/>
                          <w14:ligatures w14:val="standardContextual"/>
                        </w:rPr>
                        <w:t>App Development</w:t>
                      </w:r>
                    </w:p>
                    <w:p w14:paraId="02BE98ED" w14:textId="631038ED" w:rsidR="00967AF3" w:rsidRPr="00C11776" w:rsidRDefault="00967AF3" w:rsidP="00967AF3">
                      <w:pPr>
                        <w:keepNext/>
                        <w:keepLines/>
                        <w:spacing w:after="0" w:line="259" w:lineRule="auto"/>
                        <w:ind w:hanging="10"/>
                        <w:jc w:val="both"/>
                        <w:outlineLvl w:val="1"/>
                        <w:rPr>
                          <w:rFonts w:ascii="Calibri" w:eastAsia="Calibri" w:hAnsi="Calibri" w:cs="Calibri"/>
                          <w:b/>
                          <w:color w:val="auto"/>
                          <w:kern w:val="2"/>
                          <w:sz w:val="18"/>
                          <w:szCs w:val="22"/>
                          <w:lang w:eastAsia="en-US"/>
                          <w14:ligatures w14:val="standardContextual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>Personal</w:t>
                      </w:r>
                      <w:r w:rsidRPr="00C11776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 xml:space="preserve"> Project • </w:t>
                      </w:r>
                      <w:r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>May</w:t>
                      </w:r>
                      <w:r w:rsidR="00353656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 xml:space="preserve"> 2023</w:t>
                      </w:r>
                      <w:r w:rsidRPr="00C11776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 xml:space="preserve"> </w:t>
                      </w:r>
                      <w:r w:rsidR="00A63CA0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>–</w:t>
                      </w:r>
                      <w:r w:rsidR="00A63CA0" w:rsidRPr="00C11776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6"/>
                          <w:szCs w:val="22"/>
                          <w:lang w:eastAsia="en-US"/>
                          <w14:ligatures w14:val="standardContextual"/>
                        </w:rPr>
                        <w:t xml:space="preserve"> Present</w:t>
                      </w:r>
                    </w:p>
                    <w:p w14:paraId="64FD61C9" w14:textId="36FAA815" w:rsidR="00967AF3" w:rsidRPr="003B6281" w:rsidRDefault="003D7356" w:rsidP="000062D8">
                      <w:pPr>
                        <w:numPr>
                          <w:ilvl w:val="0"/>
                          <w:numId w:val="3"/>
                        </w:numPr>
                        <w:spacing w:after="17" w:line="265" w:lineRule="auto"/>
                        <w:ind w:hanging="100"/>
                        <w:jc w:val="both"/>
                        <w:rPr>
                          <w:color w:val="5F5F5F" w:themeColor="hyperlink"/>
                          <w:u w:val="single"/>
                          <w:lang w:eastAsia="en-US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 xml:space="preserve">The real estate app is currently in the </w:t>
                      </w:r>
                      <w:r w:rsidR="005626AE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>revamp</w:t>
                      </w:r>
                      <w:r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 xml:space="preserve"> </w:t>
                      </w:r>
                      <w:r w:rsidR="005626AE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 xml:space="preserve">phase. Majorly I collaborated with a team of </w:t>
                      </w:r>
                      <w:r w:rsidR="00D30512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>developers</w:t>
                      </w:r>
                      <w:r w:rsidR="00E91956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 xml:space="preserve"> and </w:t>
                      </w:r>
                      <w:r w:rsidR="00D30512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 xml:space="preserve">togrther </w:t>
                      </w:r>
                      <w:r w:rsidR="00E91956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>we created a web app that can solve the house hunting issue in Nigeria. The web app is buil</w:t>
                      </w:r>
                      <w:r w:rsidR="00D30512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>t</w:t>
                      </w:r>
                      <w:r w:rsidR="00E91956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 xml:space="preserve"> with react for the frontend and </w:t>
                      </w:r>
                      <w:r w:rsidR="00DC34C0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 xml:space="preserve">firebase and python for the backend/server side. Currently it is offline due to the </w:t>
                      </w:r>
                      <w:r w:rsidR="00B616DC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>revamping process but this is the code base below.</w:t>
                      </w:r>
                      <w:r w:rsidR="00967AF3">
                        <w:rPr>
                          <w:rFonts w:ascii="Calibri" w:eastAsia="Calibri" w:hAnsi="Calibri" w:cs="Calibri"/>
                          <w:color w:val="auto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  <w:t xml:space="preserve"> </w:t>
                      </w:r>
                    </w:p>
                    <w:p w14:paraId="7080D61C" w14:textId="77777777" w:rsidR="00132B05" w:rsidRDefault="00132B05" w:rsidP="004D6B19">
                      <w:pPr>
                        <w:keepNext/>
                        <w:keepLines/>
                        <w:spacing w:after="8" w:line="248" w:lineRule="auto"/>
                        <w:jc w:val="both"/>
                        <w:outlineLvl w:val="0"/>
                        <w:rPr>
                          <w:rStyle w:val="Hyperlink"/>
                          <w:rFonts w:ascii="Calibri" w:eastAsia="Calibri" w:hAnsi="Calibri" w:cs="Calibri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</w:pPr>
                    </w:p>
                    <w:p w14:paraId="6C5DDBD8" w14:textId="77777777" w:rsidR="00132B05" w:rsidRDefault="00132B05" w:rsidP="004D6B19">
                      <w:pPr>
                        <w:keepNext/>
                        <w:keepLines/>
                        <w:spacing w:after="8" w:line="248" w:lineRule="auto"/>
                        <w:jc w:val="both"/>
                        <w:outlineLvl w:val="0"/>
                        <w:rPr>
                          <w:rStyle w:val="Hyperlink"/>
                          <w:rFonts w:ascii="Calibri" w:eastAsia="Calibri" w:hAnsi="Calibri" w:cs="Calibri"/>
                          <w:kern w:val="2"/>
                          <w:sz w:val="15"/>
                          <w:szCs w:val="22"/>
                          <w:lang w:eastAsia="en-US"/>
                          <w14:ligatures w14:val="standardContextual"/>
                        </w:rPr>
                      </w:pPr>
                    </w:p>
                    <w:p w14:paraId="3656BFA7" w14:textId="77777777" w:rsidR="00D30512" w:rsidRPr="004D6B19" w:rsidRDefault="00D30512" w:rsidP="004D6B19">
                      <w:pPr>
                        <w:keepNext/>
                        <w:keepLines/>
                        <w:spacing w:after="8" w:line="248" w:lineRule="auto"/>
                        <w:jc w:val="both"/>
                        <w:outlineLvl w:val="0"/>
                        <w:rPr>
                          <w:rStyle w:val="Hyperlink"/>
                          <w:sz w:val="15"/>
                          <w:lang w:eastAsia="en-US"/>
                        </w:rPr>
                      </w:pPr>
                    </w:p>
                    <w:p w14:paraId="0D539731" w14:textId="46B5FC52" w:rsidR="00C11776" w:rsidRDefault="00C11776"/>
                  </w:txbxContent>
                </v:textbox>
                <w10:wrap type="square" anchorx="margin"/>
              </v:shape>
            </w:pict>
          </mc:Fallback>
        </mc:AlternateContent>
      </w:r>
      <w:r w:rsidR="00670748" w:rsidRPr="00A559AC">
        <w:rPr>
          <w:b/>
          <w:bCs/>
          <w:color w:val="000000" w:themeColor="text2"/>
        </w:rPr>
        <w:t>PROJECTS</w:t>
      </w:r>
    </w:p>
    <w:sectPr w:rsidR="005A635B" w:rsidRPr="00A559AC" w:rsidSect="00EB4035">
      <w:headerReference w:type="default" r:id="rId18"/>
      <w:footerReference w:type="default" r:id="rId19"/>
      <w:headerReference w:type="first" r:id="rId20"/>
      <w:pgSz w:w="12240" w:h="1728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7CFF7" w14:textId="77777777" w:rsidR="00D52D13" w:rsidRDefault="00D52D13">
      <w:pPr>
        <w:spacing w:after="0" w:line="240" w:lineRule="auto"/>
      </w:pPr>
      <w:r>
        <w:separator/>
      </w:r>
    </w:p>
  </w:endnote>
  <w:endnote w:type="continuationSeparator" w:id="0">
    <w:p w14:paraId="52405B48" w14:textId="77777777" w:rsidR="00D52D13" w:rsidRDefault="00D5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776AB" w14:textId="77777777" w:rsidR="005A635B" w:rsidRDefault="00B65E3F">
    <w:pPr>
      <w:pStyle w:val="Footer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3D546B17" wp14:editId="6A9D2B7E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BAB77C" w14:textId="77777777" w:rsidR="005A635B" w:rsidRDefault="00B65E3F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4068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3D546B1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14:paraId="6CBAB77C" w14:textId="77777777" w:rsidR="005A635B" w:rsidRDefault="00B65E3F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4068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82C42" w14:textId="77777777" w:rsidR="00D52D13" w:rsidRDefault="00D52D13">
      <w:pPr>
        <w:spacing w:after="0" w:line="240" w:lineRule="auto"/>
      </w:pPr>
      <w:r>
        <w:separator/>
      </w:r>
    </w:p>
  </w:footnote>
  <w:footnote w:type="continuationSeparator" w:id="0">
    <w:p w14:paraId="582D92B4" w14:textId="77777777" w:rsidR="00D52D13" w:rsidRDefault="00D52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C22D2" w14:textId="77777777" w:rsidR="005A635B" w:rsidRDefault="00B65E3F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44B5986E" wp14:editId="05A59BBE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54C12B34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CB086" w14:textId="77777777" w:rsidR="005A635B" w:rsidRDefault="00B65E3F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2A9A6E52" wp14:editId="018708B3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792846F1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B3D50"/>
    <w:multiLevelType w:val="hybridMultilevel"/>
    <w:tmpl w:val="E5AC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A49EC"/>
    <w:multiLevelType w:val="hybridMultilevel"/>
    <w:tmpl w:val="2B6AE0BA"/>
    <w:lvl w:ilvl="0" w:tplc="CFAC7FF0">
      <w:start w:val="1"/>
      <w:numFmt w:val="bullet"/>
      <w:lvlText w:val="•"/>
      <w:lvlJc w:val="left"/>
      <w:pPr>
        <w:ind w:left="9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7B89E06">
      <w:start w:val="1"/>
      <w:numFmt w:val="bullet"/>
      <w:lvlText w:val="o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612CF58">
      <w:start w:val="1"/>
      <w:numFmt w:val="bullet"/>
      <w:lvlText w:val="▪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A6AB000">
      <w:start w:val="1"/>
      <w:numFmt w:val="bullet"/>
      <w:lvlText w:val="•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6E76143C">
      <w:start w:val="1"/>
      <w:numFmt w:val="bullet"/>
      <w:lvlText w:val="o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AA38ADC6">
      <w:start w:val="1"/>
      <w:numFmt w:val="bullet"/>
      <w:lvlText w:val="▪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FFE0D058">
      <w:start w:val="1"/>
      <w:numFmt w:val="bullet"/>
      <w:lvlText w:val="•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3752A29A">
      <w:start w:val="1"/>
      <w:numFmt w:val="bullet"/>
      <w:lvlText w:val="o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5A40E1DE">
      <w:start w:val="1"/>
      <w:numFmt w:val="bullet"/>
      <w:lvlText w:val="▪"/>
      <w:lvlJc w:val="left"/>
      <w:pPr>
        <w:ind w:left="701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061ED"/>
    <w:multiLevelType w:val="hybridMultilevel"/>
    <w:tmpl w:val="439AC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89176A"/>
    <w:multiLevelType w:val="hybridMultilevel"/>
    <w:tmpl w:val="09D8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37C9A"/>
    <w:multiLevelType w:val="hybridMultilevel"/>
    <w:tmpl w:val="E5FC9BC0"/>
    <w:lvl w:ilvl="0" w:tplc="CFAC7FF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DD5007"/>
    <w:multiLevelType w:val="hybridMultilevel"/>
    <w:tmpl w:val="9FC61D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F7F7F" w:themeColor="text1" w:themeTint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B034A"/>
    <w:multiLevelType w:val="hybridMultilevel"/>
    <w:tmpl w:val="D28E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1727E"/>
    <w:multiLevelType w:val="hybridMultilevel"/>
    <w:tmpl w:val="4290158E"/>
    <w:lvl w:ilvl="0" w:tplc="CFAC7FF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E55E95"/>
    <w:multiLevelType w:val="hybridMultilevel"/>
    <w:tmpl w:val="977CECDA"/>
    <w:lvl w:ilvl="0" w:tplc="28E64FBA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704D7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3EABC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56C64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D61C0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60289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1C025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EE1B7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F2F36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833489"/>
    <w:multiLevelType w:val="multilevel"/>
    <w:tmpl w:val="52A8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11"/>
  </w:num>
  <w:num w:numId="9">
    <w:abstractNumId w:val="0"/>
  </w:num>
  <w:num w:numId="10">
    <w:abstractNumId w:val="7"/>
  </w:num>
  <w:num w:numId="11">
    <w:abstractNumId w:val="5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a0MDQ3MDcxtjA2MjNX0lEKTi0uzszPAymwrAUADMy3PiwAAAA="/>
  </w:docVars>
  <w:rsids>
    <w:rsidRoot w:val="0044254D"/>
    <w:rsid w:val="000024EB"/>
    <w:rsid w:val="000062D8"/>
    <w:rsid w:val="00020E51"/>
    <w:rsid w:val="00033F7B"/>
    <w:rsid w:val="0003717B"/>
    <w:rsid w:val="00070409"/>
    <w:rsid w:val="00091A43"/>
    <w:rsid w:val="000C4CC2"/>
    <w:rsid w:val="000E71C7"/>
    <w:rsid w:val="000F037B"/>
    <w:rsid w:val="0010193C"/>
    <w:rsid w:val="001238C4"/>
    <w:rsid w:val="00132B05"/>
    <w:rsid w:val="001B6F01"/>
    <w:rsid w:val="00200173"/>
    <w:rsid w:val="00214EEF"/>
    <w:rsid w:val="002205DF"/>
    <w:rsid w:val="002248D7"/>
    <w:rsid w:val="002636AD"/>
    <w:rsid w:val="00296C98"/>
    <w:rsid w:val="002E3084"/>
    <w:rsid w:val="002E4DDB"/>
    <w:rsid w:val="00310189"/>
    <w:rsid w:val="0031446B"/>
    <w:rsid w:val="0033738D"/>
    <w:rsid w:val="00353656"/>
    <w:rsid w:val="0037500F"/>
    <w:rsid w:val="003A2A91"/>
    <w:rsid w:val="003B6281"/>
    <w:rsid w:val="003D3836"/>
    <w:rsid w:val="003D7356"/>
    <w:rsid w:val="003F21B1"/>
    <w:rsid w:val="00405272"/>
    <w:rsid w:val="00415C2F"/>
    <w:rsid w:val="0041603B"/>
    <w:rsid w:val="00421067"/>
    <w:rsid w:val="0044254D"/>
    <w:rsid w:val="0044546E"/>
    <w:rsid w:val="00446CF1"/>
    <w:rsid w:val="00474BA6"/>
    <w:rsid w:val="00485906"/>
    <w:rsid w:val="004A69C2"/>
    <w:rsid w:val="004D43BE"/>
    <w:rsid w:val="004D6B19"/>
    <w:rsid w:val="00523C64"/>
    <w:rsid w:val="0054559A"/>
    <w:rsid w:val="005626AE"/>
    <w:rsid w:val="00590A94"/>
    <w:rsid w:val="005A635B"/>
    <w:rsid w:val="005A7762"/>
    <w:rsid w:val="005E1369"/>
    <w:rsid w:val="0060260A"/>
    <w:rsid w:val="00632B8C"/>
    <w:rsid w:val="006369C3"/>
    <w:rsid w:val="00660769"/>
    <w:rsid w:val="00670748"/>
    <w:rsid w:val="006A19D9"/>
    <w:rsid w:val="006D4B76"/>
    <w:rsid w:val="00740680"/>
    <w:rsid w:val="0075443A"/>
    <w:rsid w:val="00780462"/>
    <w:rsid w:val="007933A9"/>
    <w:rsid w:val="007A1951"/>
    <w:rsid w:val="007B2319"/>
    <w:rsid w:val="007F7A6A"/>
    <w:rsid w:val="008162EE"/>
    <w:rsid w:val="008250B6"/>
    <w:rsid w:val="008414F7"/>
    <w:rsid w:val="008C3930"/>
    <w:rsid w:val="008E5103"/>
    <w:rsid w:val="0091564E"/>
    <w:rsid w:val="00924AFA"/>
    <w:rsid w:val="0094720F"/>
    <w:rsid w:val="00967AF3"/>
    <w:rsid w:val="00981830"/>
    <w:rsid w:val="00987909"/>
    <w:rsid w:val="009C31F3"/>
    <w:rsid w:val="009C63EE"/>
    <w:rsid w:val="00A17D0F"/>
    <w:rsid w:val="00A35C8F"/>
    <w:rsid w:val="00A40728"/>
    <w:rsid w:val="00A47CD1"/>
    <w:rsid w:val="00A559AC"/>
    <w:rsid w:val="00A63CA0"/>
    <w:rsid w:val="00A84AD1"/>
    <w:rsid w:val="00AA2EBC"/>
    <w:rsid w:val="00AA5CAA"/>
    <w:rsid w:val="00AB6F37"/>
    <w:rsid w:val="00AC50D3"/>
    <w:rsid w:val="00AD58C6"/>
    <w:rsid w:val="00AD7E69"/>
    <w:rsid w:val="00AE171A"/>
    <w:rsid w:val="00AE7A4E"/>
    <w:rsid w:val="00B0691B"/>
    <w:rsid w:val="00B117E7"/>
    <w:rsid w:val="00B616DC"/>
    <w:rsid w:val="00B62E30"/>
    <w:rsid w:val="00B65E3F"/>
    <w:rsid w:val="00B70779"/>
    <w:rsid w:val="00B81198"/>
    <w:rsid w:val="00B91F69"/>
    <w:rsid w:val="00BB697E"/>
    <w:rsid w:val="00BD1B76"/>
    <w:rsid w:val="00BD3E7A"/>
    <w:rsid w:val="00BF7E29"/>
    <w:rsid w:val="00BF7F93"/>
    <w:rsid w:val="00C11776"/>
    <w:rsid w:val="00C44E94"/>
    <w:rsid w:val="00C4574C"/>
    <w:rsid w:val="00C53E64"/>
    <w:rsid w:val="00C9562D"/>
    <w:rsid w:val="00C97965"/>
    <w:rsid w:val="00CA4CFC"/>
    <w:rsid w:val="00CB403D"/>
    <w:rsid w:val="00CC21BB"/>
    <w:rsid w:val="00CE5756"/>
    <w:rsid w:val="00D17700"/>
    <w:rsid w:val="00D22E8C"/>
    <w:rsid w:val="00D30512"/>
    <w:rsid w:val="00D41247"/>
    <w:rsid w:val="00D41B15"/>
    <w:rsid w:val="00D465F7"/>
    <w:rsid w:val="00D52D13"/>
    <w:rsid w:val="00D85002"/>
    <w:rsid w:val="00D94D1D"/>
    <w:rsid w:val="00DA2A56"/>
    <w:rsid w:val="00DA5CCD"/>
    <w:rsid w:val="00DA5D00"/>
    <w:rsid w:val="00DB09B8"/>
    <w:rsid w:val="00DC2742"/>
    <w:rsid w:val="00DC34C0"/>
    <w:rsid w:val="00E24BDE"/>
    <w:rsid w:val="00E27813"/>
    <w:rsid w:val="00E30DD8"/>
    <w:rsid w:val="00E52F06"/>
    <w:rsid w:val="00E728D1"/>
    <w:rsid w:val="00E91956"/>
    <w:rsid w:val="00EB4035"/>
    <w:rsid w:val="00F36CC6"/>
    <w:rsid w:val="00F411B5"/>
    <w:rsid w:val="00F50C60"/>
    <w:rsid w:val="00F93CA4"/>
    <w:rsid w:val="00F94B44"/>
    <w:rsid w:val="00FA5D54"/>
    <w:rsid w:val="00FD4CE1"/>
    <w:rsid w:val="00FD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DD014"/>
  <w15:chartTrackingRefBased/>
  <w15:docId w15:val="{7F09E96C-CBC2-4A80-932E-1B71B09B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B19"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2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670748"/>
    <w:rPr>
      <w:color w:val="5F5F5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07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6707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3CA4"/>
    <w:rPr>
      <w:color w:val="919191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C50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50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adesanya-boluwatito-78558221b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desanya221?tab=repositories" TargetMode="External"/><Relationship Id="rId17" Type="http://schemas.openxmlformats.org/officeDocument/2006/relationships/hyperlink" Target="https://github.com/Adesanya221/Maize-Leaf-disease-detection-model-using-A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desanya221/Maize-Leaf-disease-detection-model-using-AI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oluwafisayomi-adesanya-09452922b?lipi=urn%3Ali%3Apage%3Ad_flagship3_profile_view_base_contact_details%3BmgInoVIORV%2BQ6WiiX9BnsA%3D%3D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desanya221?tab=repositori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adesanya-boluwatito-78558221b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inkedin.com/in/oluwafisayomi-adesanya-09452922b?lipi=urn%3Ali%3Apage%3Ad_flagship3_profile_view_base_contact_details%3BmgInoVIORV%2BQ6WiiX9BnsA%3D%3D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5D9E60378448749F29818951D3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25811-76AE-44A6-B1FE-77E17C6451D2}"/>
      </w:docPartPr>
      <w:docPartBody>
        <w:p w:rsidR="00F3652E" w:rsidRDefault="00AE71E1">
          <w:pPr>
            <w:pStyle w:val="4F5D9E60378448749F29818951D3B01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308CF67DFE04953854676272E596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80707-D8E4-412A-A70F-6C40A105B80A}"/>
      </w:docPartPr>
      <w:docPartBody>
        <w:p w:rsidR="00F3652E" w:rsidRDefault="00AE71E1">
          <w:pPr>
            <w:pStyle w:val="2308CF67DFE04953854676272E596E20"/>
          </w:pPr>
          <w:r>
            <w:t>[Your Name]</w:t>
          </w:r>
        </w:p>
      </w:docPartBody>
    </w:docPart>
    <w:docPart>
      <w:docPartPr>
        <w:name w:val="3117F28B114F4EC5A15770D2E60A8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B1E34-09F2-43EC-9C3F-E0463685E505}"/>
      </w:docPartPr>
      <w:docPartBody>
        <w:p w:rsidR="00F3652E" w:rsidRDefault="001243ED" w:rsidP="001243ED">
          <w:pPr>
            <w:pStyle w:val="3117F28B114F4EC5A15770D2E60A881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ED"/>
    <w:rsid w:val="000024EB"/>
    <w:rsid w:val="001238C4"/>
    <w:rsid w:val="001243ED"/>
    <w:rsid w:val="001F348B"/>
    <w:rsid w:val="002E00E6"/>
    <w:rsid w:val="002E4DDB"/>
    <w:rsid w:val="00361E3C"/>
    <w:rsid w:val="00421067"/>
    <w:rsid w:val="00444661"/>
    <w:rsid w:val="00485906"/>
    <w:rsid w:val="005056CE"/>
    <w:rsid w:val="0054559A"/>
    <w:rsid w:val="005B1101"/>
    <w:rsid w:val="00786715"/>
    <w:rsid w:val="00896C1E"/>
    <w:rsid w:val="00944FFC"/>
    <w:rsid w:val="00972954"/>
    <w:rsid w:val="00AC23A3"/>
    <w:rsid w:val="00AE71E1"/>
    <w:rsid w:val="00B543FF"/>
    <w:rsid w:val="00DA2587"/>
    <w:rsid w:val="00E06EA0"/>
    <w:rsid w:val="00E728D1"/>
    <w:rsid w:val="00E860A5"/>
    <w:rsid w:val="00EA6CFB"/>
    <w:rsid w:val="00EE064D"/>
    <w:rsid w:val="00EE0E37"/>
    <w:rsid w:val="00F3652E"/>
    <w:rsid w:val="00F6359D"/>
    <w:rsid w:val="00FD2B06"/>
    <w:rsid w:val="00FD7189"/>
    <w:rsid w:val="00FE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0E37"/>
    <w:rPr>
      <w:color w:val="808080"/>
    </w:rPr>
  </w:style>
  <w:style w:type="paragraph" w:customStyle="1" w:styleId="4F5D9E60378448749F29818951D3B019">
    <w:name w:val="4F5D9E60378448749F29818951D3B019"/>
  </w:style>
  <w:style w:type="paragraph" w:styleId="ListBullet">
    <w:name w:val="List Bullet"/>
    <w:basedOn w:val="Normal"/>
    <w:uiPriority w:val="1"/>
    <w:unhideWhenUsed/>
    <w:qFormat/>
    <w:rsid w:val="001243ED"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kern w:val="0"/>
      <w:sz w:val="20"/>
      <w14:ligatures w14:val="none"/>
    </w:rPr>
  </w:style>
  <w:style w:type="paragraph" w:customStyle="1" w:styleId="2308CF67DFE04953854676272E596E20">
    <w:name w:val="2308CF67DFE04953854676272E596E20"/>
  </w:style>
  <w:style w:type="paragraph" w:customStyle="1" w:styleId="3117F28B114F4EC5A15770D2E60A8814">
    <w:name w:val="3117F28B114F4EC5A15770D2E60A8814"/>
    <w:rsid w:val="001243ED"/>
  </w:style>
  <w:style w:type="paragraph" w:customStyle="1" w:styleId="4DD655D51B044CD1A6112510A37C115C">
    <w:name w:val="4DD655D51B044CD1A6112510A37C115C"/>
    <w:rsid w:val="00FD2B06"/>
  </w:style>
  <w:style w:type="paragraph" w:customStyle="1" w:styleId="4FC2C67CEC6545A28D50820409442DCF">
    <w:name w:val="4FC2C67CEC6545A28D50820409442DCF"/>
    <w:rsid w:val="00AC23A3"/>
  </w:style>
  <w:style w:type="paragraph" w:customStyle="1" w:styleId="89908E9E40D74C5DBAC69B0206412190">
    <w:name w:val="89908E9E40D74C5DBAC69B0206412190"/>
    <w:rsid w:val="00AC23A3"/>
  </w:style>
  <w:style w:type="paragraph" w:customStyle="1" w:styleId="BD602D78EB7C4AFAB2BED6DA9F3961FF">
    <w:name w:val="BD602D78EB7C4AFAB2BED6DA9F3961FF"/>
    <w:rsid w:val="001F348B"/>
  </w:style>
  <w:style w:type="paragraph" w:customStyle="1" w:styleId="0C46651BAD7847F595C06DDAFD37BF13">
    <w:name w:val="0C46651BAD7847F595C06DDAFD37BF13"/>
    <w:rsid w:val="001F348B"/>
  </w:style>
  <w:style w:type="paragraph" w:customStyle="1" w:styleId="B04DC5D3F3664D22B50D31F4E7C2098D">
    <w:name w:val="B04DC5D3F3664D22B50D31F4E7C2098D"/>
    <w:rsid w:val="001F348B"/>
  </w:style>
  <w:style w:type="paragraph" w:customStyle="1" w:styleId="2872728953874C9C820E21AA9CF2957E">
    <w:name w:val="2872728953874C9C820E21AA9CF2957E"/>
    <w:rsid w:val="001F348B"/>
  </w:style>
  <w:style w:type="paragraph" w:customStyle="1" w:styleId="8F6D2C7378F1445D8A90ED00FA82933F">
    <w:name w:val="8F6D2C7378F1445D8A90ED00FA82933F"/>
    <w:rsid w:val="00EE0E37"/>
    <w:rPr>
      <w:kern w:val="0"/>
      <w:lang w:eastAsia="ja-JP"/>
      <w14:ligatures w14:val="none"/>
    </w:rPr>
  </w:style>
  <w:style w:type="paragraph" w:customStyle="1" w:styleId="2D32526E9AB741A5AC5E325D99F2A5BE">
    <w:name w:val="2D32526E9AB741A5AC5E325D99F2A5BE"/>
    <w:rsid w:val="00EE0E37"/>
    <w:rPr>
      <w:kern w:val="0"/>
      <w:lang w:eastAsia="ja-JP"/>
      <w14:ligatures w14:val="none"/>
    </w:rPr>
  </w:style>
  <w:style w:type="paragraph" w:customStyle="1" w:styleId="3D926FA59F1E4B6FA65A0FE7D63FB0BD">
    <w:name w:val="3D926FA59F1E4B6FA65A0FE7D63FB0BD"/>
    <w:rsid w:val="00EE0E37"/>
    <w:rPr>
      <w:kern w:val="0"/>
      <w:lang w:eastAsia="ja-JP"/>
      <w14:ligatures w14:val="none"/>
    </w:rPr>
  </w:style>
  <w:style w:type="paragraph" w:customStyle="1" w:styleId="07DA9C224AE34F8BB3C1BE95DF39226F">
    <w:name w:val="07DA9C224AE34F8BB3C1BE95DF39226F"/>
    <w:rsid w:val="00EE0E37"/>
    <w:rPr>
      <w:kern w:val="0"/>
      <w:lang w:eastAsia="ja-JP"/>
      <w14:ligatures w14:val="none"/>
    </w:rPr>
  </w:style>
  <w:style w:type="paragraph" w:customStyle="1" w:styleId="DA1C87030790403395157B6075E9DD01">
    <w:name w:val="DA1C87030790403395157B6075E9DD01"/>
    <w:rsid w:val="00EE0E37"/>
    <w:rPr>
      <w:kern w:val="0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DDC407-BF73-4DD8-B5BB-27DC22019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27808</TotalTime>
  <Pages>1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OLUWAFISAYOMI IGNATIUS Adesanya</dc:creator>
  <cp:keywords/>
  <dc:description/>
  <cp:lastModifiedBy>Microsoft account</cp:lastModifiedBy>
  <cp:revision>19</cp:revision>
  <dcterms:created xsi:type="dcterms:W3CDTF">2024-11-11T16:14:00Z</dcterms:created>
  <dcterms:modified xsi:type="dcterms:W3CDTF">2025-01-06T15:32:00Z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